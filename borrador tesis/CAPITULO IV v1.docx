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9FD" w:rsidRPr="00D7309E" w:rsidRDefault="00E909FD" w:rsidP="00E909FD">
      <w:pPr>
        <w:pStyle w:val="Capitulostesis0"/>
      </w:pPr>
      <w:r w:rsidRPr="00D7309E">
        <w:t>CAPITULO IV.</w:t>
      </w:r>
    </w:p>
    <w:p w:rsidR="00E909FD" w:rsidRPr="00D7309E" w:rsidRDefault="00E909FD" w:rsidP="00E909FD">
      <w:pPr>
        <w:pStyle w:val="Capitulostesis0"/>
      </w:pPr>
      <w:r w:rsidRPr="00D7309E">
        <w:t>IMPLEMENTACIÓN DEL SISTEMA DE MEDICION</w:t>
      </w:r>
    </w:p>
    <w:p w:rsidR="00E909FD" w:rsidRPr="00D7309E" w:rsidRDefault="00E909FD" w:rsidP="00E909FD">
      <w:pPr>
        <w:pStyle w:val="Subtitulos"/>
        <w:spacing w:line="360" w:lineRule="auto"/>
        <w:rPr>
          <w:sz w:val="22"/>
        </w:rPr>
      </w:pPr>
    </w:p>
    <w:p w:rsidR="00E909FD" w:rsidRPr="00D7309E" w:rsidRDefault="00E909FD" w:rsidP="00E909FD">
      <w:pPr>
        <w:pStyle w:val="Subtitulos"/>
        <w:spacing w:line="360" w:lineRule="auto"/>
        <w:rPr>
          <w:sz w:val="22"/>
        </w:rPr>
      </w:pPr>
    </w:p>
    <w:p w:rsidR="00E909FD" w:rsidRPr="00D7309E" w:rsidRDefault="00E909FD" w:rsidP="0015334A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D7309E" w:rsidRDefault="00E909FD" w:rsidP="0015334A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D7309E" w:rsidRDefault="00E909FD" w:rsidP="0015334A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D7309E" w:rsidRDefault="00E909FD" w:rsidP="00E909FD">
      <w:pPr>
        <w:pStyle w:val="Subtitulos"/>
        <w:spacing w:line="360" w:lineRule="auto"/>
        <w:jc w:val="both"/>
        <w:rPr>
          <w:sz w:val="22"/>
        </w:rPr>
      </w:pPr>
      <w:r w:rsidRPr="00D7309E">
        <w:rPr>
          <w:sz w:val="22"/>
        </w:rPr>
        <w:t>4.1. Estudio de Necesidades</w:t>
      </w:r>
    </w:p>
    <w:p w:rsidR="00E909FD" w:rsidRDefault="00E909FD" w:rsidP="00E909FD">
      <w:pPr>
        <w:pStyle w:val="Subtitulos"/>
        <w:spacing w:line="360" w:lineRule="auto"/>
        <w:jc w:val="both"/>
        <w:rPr>
          <w:sz w:val="22"/>
        </w:rPr>
      </w:pPr>
      <w:r w:rsidRPr="00D7309E">
        <w:rPr>
          <w:sz w:val="22"/>
        </w:rPr>
        <w:tab/>
      </w:r>
    </w:p>
    <w:p w:rsidR="00E909FD" w:rsidRDefault="00E909FD" w:rsidP="007A36B5">
      <w:pPr>
        <w:pStyle w:val="Subtitulos"/>
        <w:spacing w:line="360" w:lineRule="auto"/>
        <w:jc w:val="both"/>
        <w:rPr>
          <w:sz w:val="22"/>
        </w:rPr>
      </w:pPr>
      <w:r>
        <w:rPr>
          <w:sz w:val="22"/>
        </w:rPr>
        <w:t xml:space="preserve">       4.1.1 Propósito del sistema</w:t>
      </w:r>
    </w:p>
    <w:p w:rsidR="007A36B5" w:rsidRDefault="007A36B5" w:rsidP="007A36B5">
      <w:r>
        <w:t>El sistema permitirá a la UTPL realizar un test de conocimiento digital a los estudiantes, docentes y administrativos de la universidad, el cual tendrá una escala de medición (básico, intermedio, avanzado, especializado) que servirá para indicar a los usuarios su conocimiento en cada una de las 21 áreas de conocimiento digital, además permitirá la selección del test a rendir sea este en base a cada una de las áreas de competencias digitales o uno general en base a todas las áreas de las competencias digitales.</w:t>
      </w:r>
    </w:p>
    <w:p w:rsidR="007A36B5" w:rsidRPr="007A36B5" w:rsidRDefault="007A36B5" w:rsidP="007A36B5">
      <w:r>
        <w:t>También les permitirá consultar información acerca de cada una de las áreas y subáreas del conocimiento digital, para poder obtener una preparación previa antes de cada examen, al igual que finalizado el test el usuario obtendrá su calificación y podrá obtener una sugerencia en cada tema de como mejorarlo para aumentar su nivel de conocimiento, podrá realizar comparaciones de su calificación con los compañeros de carrera o área, al igual que podrá descargar sus resultados en formato PDF.</w:t>
      </w:r>
    </w:p>
    <w:p w:rsidR="00E909FD" w:rsidRDefault="00E909FD" w:rsidP="00E909FD">
      <w:pPr>
        <w:pStyle w:val="Subtitulos"/>
        <w:spacing w:line="360" w:lineRule="auto"/>
        <w:jc w:val="both"/>
        <w:rPr>
          <w:sz w:val="22"/>
        </w:rPr>
      </w:pPr>
      <w:r w:rsidRPr="00D7309E">
        <w:rPr>
          <w:sz w:val="22"/>
        </w:rPr>
        <w:t xml:space="preserve">       4.1.</w:t>
      </w:r>
      <w:r>
        <w:rPr>
          <w:sz w:val="22"/>
        </w:rPr>
        <w:t>2</w:t>
      </w:r>
      <w:r w:rsidRPr="00D7309E">
        <w:rPr>
          <w:sz w:val="22"/>
        </w:rPr>
        <w:t xml:space="preserve"> Requerimientos</w:t>
      </w:r>
    </w:p>
    <w:p w:rsidR="00E909FD" w:rsidRDefault="00E909FD" w:rsidP="00E909FD">
      <w:pPr>
        <w:pStyle w:val="subtemaacapite"/>
      </w:pPr>
      <w:r>
        <w:tab/>
        <w:t xml:space="preserve">     4.1.2.1 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9"/>
      </w:tblGrid>
      <w:tr w:rsidR="00E909FD" w:rsidTr="00E909FD">
        <w:tc>
          <w:tcPr>
            <w:tcW w:w="9059" w:type="dxa"/>
          </w:tcPr>
          <w:p w:rsidR="00E909FD" w:rsidRDefault="00E909FD" w:rsidP="00E909FD">
            <w:r>
              <w:t>Requerimientos funcionales</w:t>
            </w:r>
          </w:p>
        </w:tc>
      </w:tr>
      <w:tr w:rsidR="00E909FD" w:rsidTr="00E909FD">
        <w:tc>
          <w:tcPr>
            <w:tcW w:w="9059" w:type="dxa"/>
          </w:tcPr>
          <w:p w:rsidR="00E909FD" w:rsidRDefault="00E909FD" w:rsidP="0015334A">
            <w:pPr>
              <w:pStyle w:val="Prrafodelista"/>
              <w:numPr>
                <w:ilvl w:val="0"/>
                <w:numId w:val="17"/>
              </w:numPr>
            </w:pPr>
            <w:r>
              <w:t>Los miembros de la UTPL podrán crear sus usuarios para poder dar la prueba de conocimiento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E909FD" w:rsidP="0015334A">
            <w:pPr>
              <w:pStyle w:val="Prrafodelista"/>
              <w:numPr>
                <w:ilvl w:val="0"/>
                <w:numId w:val="17"/>
              </w:numPr>
            </w:pPr>
            <w:r>
              <w:t>El administrador del sistema podrá gestionar los usuarios del sistema (Crear, Borrar, Modificar)</w:t>
            </w:r>
            <w:r w:rsidR="006F5A00">
              <w:t>, mediante el numero de cedula de cada usuario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E909FD" w:rsidP="0015334A">
            <w:pPr>
              <w:pStyle w:val="Prrafodelista"/>
              <w:numPr>
                <w:ilvl w:val="0"/>
                <w:numId w:val="17"/>
              </w:numPr>
            </w:pPr>
            <w:r>
              <w:t>Los miembros de la UTPL podrán dar las pruebas de conocimiento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E909FD" w:rsidP="0015334A">
            <w:pPr>
              <w:pStyle w:val="Prrafodelista"/>
              <w:numPr>
                <w:ilvl w:val="0"/>
                <w:numId w:val="17"/>
              </w:numPr>
            </w:pPr>
            <w:r>
              <w:t>Para poder dar las pruebas de conocimiento la persona debe de estar registrada previamente en el sistema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E909FD" w:rsidP="0015334A">
            <w:pPr>
              <w:pStyle w:val="Prrafodelista"/>
              <w:numPr>
                <w:ilvl w:val="0"/>
                <w:numId w:val="17"/>
              </w:numPr>
            </w:pPr>
            <w:r>
              <w:t>Al final de la prueba los usuarios podrán descargar el resultado de su examen en formato PDF.</w:t>
            </w:r>
          </w:p>
        </w:tc>
      </w:tr>
      <w:tr w:rsidR="00E909FD" w:rsidTr="00E909FD">
        <w:tc>
          <w:tcPr>
            <w:tcW w:w="9059" w:type="dxa"/>
          </w:tcPr>
          <w:p w:rsidR="00E909FD" w:rsidRDefault="006F5A00" w:rsidP="0015334A">
            <w:pPr>
              <w:pStyle w:val="Prrafodelista"/>
              <w:numPr>
                <w:ilvl w:val="0"/>
                <w:numId w:val="17"/>
              </w:numPr>
            </w:pPr>
            <w:r>
              <w:t>Los usuarios podrán seleccionar un cuestionario entre todos los existentes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6F5A00" w:rsidP="0015334A">
            <w:pPr>
              <w:pStyle w:val="Prrafodelista"/>
              <w:numPr>
                <w:ilvl w:val="0"/>
                <w:numId w:val="17"/>
              </w:numPr>
            </w:pPr>
            <w:r>
              <w:t>Los usuarios obtendrán ayudas por mensajes preestablecidos en cada pregunta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6F5A00" w:rsidP="0015334A">
            <w:pPr>
              <w:pStyle w:val="Prrafodelista"/>
              <w:numPr>
                <w:ilvl w:val="0"/>
                <w:numId w:val="17"/>
              </w:numPr>
            </w:pPr>
            <w:r>
              <w:t>Las preguntas serán redactadas de forma diferente dependiendo del miembro UTPL registrado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6F5A00" w:rsidP="0015334A">
            <w:pPr>
              <w:pStyle w:val="Prrafodelista"/>
              <w:numPr>
                <w:ilvl w:val="0"/>
                <w:numId w:val="17"/>
              </w:numPr>
            </w:pPr>
            <w:r>
              <w:t>Se generará una tabla con los resultados obtenidos (Básico, Intermedio, Avanzado, Especializado)</w:t>
            </w:r>
            <w:r w:rsidR="003E0175">
              <w:t>.</w:t>
            </w:r>
          </w:p>
        </w:tc>
      </w:tr>
      <w:tr w:rsidR="00E909FD" w:rsidTr="00E909FD">
        <w:tc>
          <w:tcPr>
            <w:tcW w:w="9059" w:type="dxa"/>
          </w:tcPr>
          <w:p w:rsidR="00E909FD" w:rsidRDefault="004B45A5" w:rsidP="0015334A">
            <w:pPr>
              <w:pStyle w:val="Prrafodelista"/>
              <w:numPr>
                <w:ilvl w:val="0"/>
                <w:numId w:val="17"/>
              </w:numPr>
            </w:pPr>
            <w:r>
              <w:t xml:space="preserve">El administrador podrá ingresar nuevas </w:t>
            </w:r>
            <w:r>
              <w:rPr>
                <w:lang w:val="es-ES"/>
              </w:rPr>
              <w:t>á</w:t>
            </w:r>
            <w:r>
              <w:t>reas académicas de la UTPL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4B45A5" w:rsidP="0015334A">
            <w:pPr>
              <w:pStyle w:val="Prrafodelista"/>
              <w:numPr>
                <w:ilvl w:val="0"/>
                <w:numId w:val="17"/>
              </w:numPr>
            </w:pPr>
            <w:r>
              <w:t>El administrador podrá ingresar nuevas carreras académicas de la UTPL dependiendo de las áreas académicas creadas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4B45A5" w:rsidP="0015334A">
            <w:pPr>
              <w:pStyle w:val="Prrafodelista"/>
              <w:numPr>
                <w:ilvl w:val="0"/>
                <w:numId w:val="17"/>
              </w:numPr>
            </w:pPr>
            <w:r>
              <w:t>El administrador podrá ingresar nuevas áreas del conocimiento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4B45A5" w:rsidP="0015334A">
            <w:pPr>
              <w:pStyle w:val="Prrafodelista"/>
              <w:numPr>
                <w:ilvl w:val="0"/>
                <w:numId w:val="17"/>
              </w:numPr>
            </w:pPr>
            <w:r>
              <w:t>El administrador podrá ingresar nuevas subáreas del conocimiento para los cuestionarios dependiendo de las áreas de conoc</w:t>
            </w:r>
            <w:r w:rsidR="00F92340">
              <w:t>imiento existente</w:t>
            </w:r>
            <w:r w:rsidR="003E0175">
              <w:t>s.</w:t>
            </w:r>
          </w:p>
        </w:tc>
      </w:tr>
      <w:tr w:rsidR="00E909FD" w:rsidTr="007A36B5">
        <w:tc>
          <w:tcPr>
            <w:tcW w:w="9059" w:type="dxa"/>
          </w:tcPr>
          <w:p w:rsidR="00E909FD" w:rsidRDefault="00F92340" w:rsidP="0015334A">
            <w:pPr>
              <w:pStyle w:val="Prrafodelista"/>
              <w:numPr>
                <w:ilvl w:val="0"/>
                <w:numId w:val="17"/>
              </w:numPr>
            </w:pPr>
            <w:r>
              <w:t xml:space="preserve">El administrador del sistema podrá crear cuestionarios seleccionando </w:t>
            </w:r>
            <w:r w:rsidR="003E0175">
              <w:t>la subárea</w:t>
            </w:r>
            <w:r>
              <w:t xml:space="preserve"> al que pertenece y seleccionando el tipo de usuario al que va </w:t>
            </w:r>
            <w:r w:rsidR="003E0175">
              <w:t>dirigido.</w:t>
            </w:r>
          </w:p>
        </w:tc>
      </w:tr>
      <w:tr w:rsidR="00E909FD" w:rsidTr="007A36B5">
        <w:tc>
          <w:tcPr>
            <w:tcW w:w="9059" w:type="dxa"/>
          </w:tcPr>
          <w:p w:rsidR="00E909FD" w:rsidRDefault="00F92340" w:rsidP="0015334A">
            <w:pPr>
              <w:pStyle w:val="Prrafodelista"/>
              <w:numPr>
                <w:ilvl w:val="0"/>
                <w:numId w:val="17"/>
              </w:numPr>
              <w:tabs>
                <w:tab w:val="left" w:pos="2771"/>
              </w:tabs>
            </w:pPr>
            <w:r>
              <w:lastRenderedPageBreak/>
              <w:t>El administrador del sistema puede crear nuevas preguntas para cada cuestionario seleccionando el cuestionario al que pertenece y el tipo de pregunta que es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F92340" w:rsidP="0015334A">
            <w:pPr>
              <w:pStyle w:val="Prrafodelista"/>
              <w:numPr>
                <w:ilvl w:val="0"/>
                <w:numId w:val="17"/>
              </w:numPr>
            </w:pPr>
            <w:r>
              <w:t>El administrador del sistema en cada pregunta debe de agregar las respuestas dependiendo del tipo de pregunta que es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F92340" w:rsidP="0015334A">
            <w:pPr>
              <w:pStyle w:val="Prrafodelista"/>
              <w:numPr>
                <w:ilvl w:val="0"/>
                <w:numId w:val="17"/>
              </w:numPr>
            </w:pPr>
            <w:r>
              <w:t>El usuario podrá realizar 1 vez cada uno de los cuestionarios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F92340" w:rsidP="0015334A">
            <w:pPr>
              <w:pStyle w:val="Prrafodelista"/>
              <w:numPr>
                <w:ilvl w:val="0"/>
                <w:numId w:val="17"/>
              </w:numPr>
            </w:pPr>
            <w:r>
              <w:t>El usuario podrá consultar en el sistema información acerca de cada una de las áreas del conocimiento digital</w:t>
            </w:r>
            <w:r w:rsidR="003E0175">
              <w:t>.</w:t>
            </w:r>
          </w:p>
        </w:tc>
      </w:tr>
      <w:tr w:rsidR="00E909FD" w:rsidTr="007A36B5">
        <w:tc>
          <w:tcPr>
            <w:tcW w:w="9059" w:type="dxa"/>
          </w:tcPr>
          <w:p w:rsidR="00E909FD" w:rsidRDefault="006B742B" w:rsidP="0015334A">
            <w:pPr>
              <w:pStyle w:val="Prrafodelista"/>
              <w:numPr>
                <w:ilvl w:val="0"/>
                <w:numId w:val="17"/>
              </w:numPr>
            </w:pPr>
            <w:r>
              <w:t>El sistema permitirá al usuario comparar sus resultados con los esperados por sectores específicos (Emprendimientos, trabajos)</w:t>
            </w:r>
          </w:p>
        </w:tc>
      </w:tr>
    </w:tbl>
    <w:p w:rsidR="00E909FD" w:rsidRDefault="00E909FD" w:rsidP="00E909FD"/>
    <w:p w:rsidR="00E909FD" w:rsidRDefault="00E909FD" w:rsidP="00E909FD">
      <w:pPr>
        <w:pStyle w:val="subtemaacapite"/>
      </w:pPr>
      <w:r>
        <w:tab/>
        <w:t xml:space="preserve">    4.1.2.2 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0"/>
        <w:gridCol w:w="7569"/>
      </w:tblGrid>
      <w:tr w:rsidR="00E909FD" w:rsidTr="00E909FD">
        <w:tc>
          <w:tcPr>
            <w:tcW w:w="9059" w:type="dxa"/>
            <w:gridSpan w:val="2"/>
          </w:tcPr>
          <w:p w:rsidR="00E909FD" w:rsidRDefault="00E909FD" w:rsidP="00E909FD">
            <w:r>
              <w:t>Requerimientos no funcionales</w:t>
            </w:r>
          </w:p>
        </w:tc>
      </w:tr>
      <w:tr w:rsidR="00E909FD" w:rsidTr="003E0175">
        <w:tc>
          <w:tcPr>
            <w:tcW w:w="1490" w:type="dxa"/>
          </w:tcPr>
          <w:p w:rsidR="00E909FD" w:rsidRDefault="00F92340" w:rsidP="00E909FD">
            <w:r>
              <w:t>Usabilidad</w:t>
            </w:r>
          </w:p>
        </w:tc>
        <w:tc>
          <w:tcPr>
            <w:tcW w:w="7569" w:type="dxa"/>
          </w:tcPr>
          <w:p w:rsidR="00E909FD" w:rsidRDefault="003E0175" w:rsidP="00E909FD">
            <w:r>
              <w:t>El sistema debe de ser sencillo de utilizar</w:t>
            </w:r>
          </w:p>
          <w:p w:rsidR="003E0175" w:rsidRDefault="003E0175" w:rsidP="00E909FD">
            <w:r>
              <w:t>Las preguntas deben de ser claras dependiendo del usuario al que vayan dirigidas</w:t>
            </w:r>
          </w:p>
          <w:p w:rsidR="003E0175" w:rsidRDefault="003E0175" w:rsidP="00E909FD">
            <w:r>
              <w:t>El sistema no puede contener colores muy brillantes o fosforescentes</w:t>
            </w:r>
          </w:p>
          <w:p w:rsidR="003E0175" w:rsidRDefault="003E0175" w:rsidP="00E909FD">
            <w:r>
              <w:t>El sistema debe de contar con ayudas de que realizar en cada pregunta</w:t>
            </w:r>
          </w:p>
        </w:tc>
      </w:tr>
      <w:tr w:rsidR="00E909FD" w:rsidTr="003E0175">
        <w:tc>
          <w:tcPr>
            <w:tcW w:w="1490" w:type="dxa"/>
          </w:tcPr>
          <w:p w:rsidR="00E909FD" w:rsidRDefault="00F92340" w:rsidP="007A36B5">
            <w:r>
              <w:t>Rendimiento</w:t>
            </w:r>
          </w:p>
        </w:tc>
        <w:tc>
          <w:tcPr>
            <w:tcW w:w="7569" w:type="dxa"/>
          </w:tcPr>
          <w:p w:rsidR="00E909FD" w:rsidRDefault="007A36B5" w:rsidP="007A36B5">
            <w:r>
              <w:t>Los tiempos de respuesta para pasar de una a otra pregunta serán menores a 5 segundos. Los informes deberán ser generados en un tiempo menor a 30 segundos</w:t>
            </w:r>
          </w:p>
          <w:p w:rsidR="003E0175" w:rsidRDefault="003E0175" w:rsidP="007A36B5">
            <w:r>
              <w:t>El sistema deberá de contar con una respuesta de satisfacción del usuario al finalizar el test.</w:t>
            </w:r>
          </w:p>
          <w:p w:rsidR="003E0175" w:rsidRDefault="003E0175" w:rsidP="007A36B5">
            <w:r>
              <w:t>Los resultados son de manera individual no pueden cruzarse con otros usuarios.</w:t>
            </w:r>
          </w:p>
        </w:tc>
      </w:tr>
      <w:tr w:rsidR="00E909FD" w:rsidTr="003E0175">
        <w:tc>
          <w:tcPr>
            <w:tcW w:w="1490" w:type="dxa"/>
          </w:tcPr>
          <w:p w:rsidR="00E909FD" w:rsidRDefault="00F92340" w:rsidP="00E909FD">
            <w:r>
              <w:t>Seguridad</w:t>
            </w:r>
          </w:p>
        </w:tc>
        <w:tc>
          <w:tcPr>
            <w:tcW w:w="7569" w:type="dxa"/>
          </w:tcPr>
          <w:p w:rsidR="00E909FD" w:rsidRDefault="007A36B5" w:rsidP="00E909FD">
            <w:r>
              <w:t xml:space="preserve">Los usuarios deberán de estar </w:t>
            </w:r>
            <w:proofErr w:type="spellStart"/>
            <w:r>
              <w:t>logueados</w:t>
            </w:r>
            <w:proofErr w:type="spellEnd"/>
            <w:r>
              <w:t xml:space="preserve"> para poder rendir </w:t>
            </w:r>
            <w:r w:rsidR="003E0175">
              <w:t>los test</w:t>
            </w:r>
          </w:p>
          <w:p w:rsidR="007A36B5" w:rsidRDefault="007A36B5" w:rsidP="00E909FD">
            <w:r>
              <w:t xml:space="preserve">Solo el administrador del sistema puede eliminar, modificar usuarios, además de </w:t>
            </w:r>
            <w:r w:rsidR="003E0175">
              <w:t>poder crear</w:t>
            </w:r>
            <w:r>
              <w:t xml:space="preserve"> contenido como </w:t>
            </w:r>
            <w:r w:rsidR="003E0175">
              <w:t>áreas</w:t>
            </w:r>
            <w:r>
              <w:t xml:space="preserve"> del conocimiento, </w:t>
            </w:r>
            <w:r w:rsidR="003E0175">
              <w:t>áreas</w:t>
            </w:r>
            <w:r>
              <w:t xml:space="preserve"> </w:t>
            </w:r>
            <w:r w:rsidR="003E0175">
              <w:t>académicas</w:t>
            </w:r>
            <w:r>
              <w:t xml:space="preserve">, </w:t>
            </w:r>
            <w:r w:rsidR="003E0175">
              <w:t>subáreas</w:t>
            </w:r>
            <w:r>
              <w:t xml:space="preserve"> del conocimiento</w:t>
            </w:r>
            <w:r w:rsidR="003E0175">
              <w:t xml:space="preserve"> y carreras académicas.</w:t>
            </w:r>
          </w:p>
          <w:p w:rsidR="003E0175" w:rsidRDefault="003E0175" w:rsidP="00E909FD">
            <w:r>
              <w:t>Solo el administrador podrá ingresar preguntas, respuestas y crear test nuevos.</w:t>
            </w:r>
          </w:p>
          <w:p w:rsidR="003E0175" w:rsidRDefault="003E0175" w:rsidP="00E909FD">
            <w:r>
              <w:t>El sistema deberá contar con el protocolo HTTPS</w:t>
            </w:r>
          </w:p>
        </w:tc>
      </w:tr>
      <w:tr w:rsidR="00E909FD" w:rsidTr="003E0175">
        <w:tc>
          <w:tcPr>
            <w:tcW w:w="1490" w:type="dxa"/>
          </w:tcPr>
          <w:p w:rsidR="00E909FD" w:rsidRDefault="00F92340" w:rsidP="00E909FD">
            <w:r>
              <w:t>Disponibilidad</w:t>
            </w:r>
          </w:p>
        </w:tc>
        <w:tc>
          <w:tcPr>
            <w:tcW w:w="7569" w:type="dxa"/>
          </w:tcPr>
          <w:p w:rsidR="00E909FD" w:rsidRDefault="003E0175" w:rsidP="00E909FD">
            <w:r>
              <w:t>El sistema debe de abrirse en cualquier navegador web</w:t>
            </w:r>
          </w:p>
          <w:p w:rsidR="003E0175" w:rsidRDefault="003E0175" w:rsidP="00E909FD">
            <w:r>
              <w:t xml:space="preserve">El sistema debe de contar con mensajes oportunos en caso de no contestar alguna pregunta </w:t>
            </w:r>
          </w:p>
          <w:p w:rsidR="003E0175" w:rsidRDefault="003E0175" w:rsidP="00E909FD">
            <w:r>
              <w:t>El sistema debe de encontrarse siempre habilitado o presentar mensajes de mantenimiento en caso de ser requeridos</w:t>
            </w:r>
          </w:p>
        </w:tc>
      </w:tr>
    </w:tbl>
    <w:p w:rsidR="00E909FD" w:rsidRDefault="00E909FD" w:rsidP="00E909FD"/>
    <w:p w:rsidR="00E909FD" w:rsidRPr="00D7309E" w:rsidRDefault="00E909FD" w:rsidP="00E909FD">
      <w:pPr>
        <w:pStyle w:val="subtemaacapite"/>
      </w:pPr>
      <w:r>
        <w:tab/>
        <w:t xml:space="preserve">    4.1.2.3 Matriz de trazabilidad</w:t>
      </w:r>
    </w:p>
    <w:p w:rsidR="00E909FD" w:rsidRPr="00D7309E" w:rsidRDefault="00E909FD" w:rsidP="0015334A">
      <w:pPr>
        <w:pStyle w:val="Prrafodelista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p w:rsidR="00E909FD" w:rsidRPr="00D7309E" w:rsidRDefault="00E909FD" w:rsidP="0015334A">
      <w:pPr>
        <w:pStyle w:val="Prrafodelista"/>
        <w:numPr>
          <w:ilvl w:val="1"/>
          <w:numId w:val="16"/>
        </w:numPr>
        <w:spacing w:after="0" w:line="360" w:lineRule="auto"/>
        <w:contextualSpacing w:val="0"/>
        <w:jc w:val="both"/>
        <w:rPr>
          <w:rFonts w:ascii="Arial" w:hAnsi="Arial" w:cs="Arial"/>
          <w:b/>
          <w:vanish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0"/>
        <w:gridCol w:w="759"/>
        <w:gridCol w:w="759"/>
        <w:gridCol w:w="759"/>
        <w:gridCol w:w="758"/>
        <w:gridCol w:w="758"/>
        <w:gridCol w:w="758"/>
        <w:gridCol w:w="758"/>
        <w:gridCol w:w="758"/>
        <w:gridCol w:w="758"/>
        <w:gridCol w:w="866"/>
        <w:gridCol w:w="808"/>
      </w:tblGrid>
      <w:tr w:rsidR="00E909FD" w:rsidTr="004750E3">
        <w:tc>
          <w:tcPr>
            <w:tcW w:w="560" w:type="dxa"/>
          </w:tcPr>
          <w:p w:rsidR="00E909FD" w:rsidRDefault="00E909FD" w:rsidP="00E909FD"/>
        </w:tc>
        <w:tc>
          <w:tcPr>
            <w:tcW w:w="759" w:type="dxa"/>
          </w:tcPr>
          <w:p w:rsidR="00E909FD" w:rsidRDefault="00E909FD" w:rsidP="00E909FD">
            <w:r>
              <w:t>CU#1</w:t>
            </w:r>
          </w:p>
        </w:tc>
        <w:tc>
          <w:tcPr>
            <w:tcW w:w="759" w:type="dxa"/>
          </w:tcPr>
          <w:p w:rsidR="00E909FD" w:rsidRDefault="00E909FD" w:rsidP="00E909FD">
            <w:r>
              <w:t>CU#2</w:t>
            </w:r>
          </w:p>
        </w:tc>
        <w:tc>
          <w:tcPr>
            <w:tcW w:w="759" w:type="dxa"/>
          </w:tcPr>
          <w:p w:rsidR="00E909FD" w:rsidRDefault="00E909FD" w:rsidP="00E909FD">
            <w:r>
              <w:t>CU#3</w:t>
            </w:r>
          </w:p>
        </w:tc>
        <w:tc>
          <w:tcPr>
            <w:tcW w:w="758" w:type="dxa"/>
          </w:tcPr>
          <w:p w:rsidR="00E909FD" w:rsidRDefault="00E909FD" w:rsidP="00E909FD">
            <w:r>
              <w:t>CU#4</w:t>
            </w:r>
          </w:p>
        </w:tc>
        <w:tc>
          <w:tcPr>
            <w:tcW w:w="758" w:type="dxa"/>
          </w:tcPr>
          <w:p w:rsidR="00E909FD" w:rsidRDefault="00E909FD" w:rsidP="00E909FD">
            <w:r>
              <w:t>CU#5</w:t>
            </w:r>
          </w:p>
        </w:tc>
        <w:tc>
          <w:tcPr>
            <w:tcW w:w="758" w:type="dxa"/>
          </w:tcPr>
          <w:p w:rsidR="00E909FD" w:rsidRDefault="00E909FD" w:rsidP="00E909FD">
            <w:r>
              <w:t>CU#6</w:t>
            </w:r>
          </w:p>
        </w:tc>
        <w:tc>
          <w:tcPr>
            <w:tcW w:w="758" w:type="dxa"/>
          </w:tcPr>
          <w:p w:rsidR="00E909FD" w:rsidRDefault="00E909FD" w:rsidP="00E909FD">
            <w:r>
              <w:t>CU#7</w:t>
            </w:r>
          </w:p>
        </w:tc>
        <w:tc>
          <w:tcPr>
            <w:tcW w:w="758" w:type="dxa"/>
          </w:tcPr>
          <w:p w:rsidR="00E909FD" w:rsidRDefault="00E909FD" w:rsidP="00E909FD">
            <w:r>
              <w:t>CU#8</w:t>
            </w:r>
          </w:p>
        </w:tc>
        <w:tc>
          <w:tcPr>
            <w:tcW w:w="758" w:type="dxa"/>
          </w:tcPr>
          <w:p w:rsidR="00E909FD" w:rsidRDefault="00E909FD" w:rsidP="00E909FD">
            <w:r>
              <w:t>CU#9</w:t>
            </w:r>
          </w:p>
        </w:tc>
        <w:tc>
          <w:tcPr>
            <w:tcW w:w="866" w:type="dxa"/>
          </w:tcPr>
          <w:p w:rsidR="00E909FD" w:rsidRDefault="00E909FD" w:rsidP="00E909FD">
            <w:r>
              <w:t>CU#10</w:t>
            </w:r>
          </w:p>
        </w:tc>
        <w:tc>
          <w:tcPr>
            <w:tcW w:w="808" w:type="dxa"/>
          </w:tcPr>
          <w:p w:rsidR="00E909FD" w:rsidRDefault="00E909FD" w:rsidP="00E909FD">
            <w:r>
              <w:t>CU#11</w:t>
            </w: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R1</w:t>
            </w:r>
          </w:p>
        </w:tc>
        <w:tc>
          <w:tcPr>
            <w:tcW w:w="759" w:type="dxa"/>
          </w:tcPr>
          <w:p w:rsidR="00E909FD" w:rsidRDefault="004750E3" w:rsidP="004750E3">
            <w:pPr>
              <w:jc w:val="center"/>
            </w:pPr>
            <w:r>
              <w:t>X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R2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4750E3" w:rsidP="004750E3">
            <w:pPr>
              <w:jc w:val="center"/>
            </w:pPr>
            <w:r>
              <w:t>X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R3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4750E3" w:rsidP="004750E3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R4</w:t>
            </w:r>
          </w:p>
        </w:tc>
        <w:tc>
          <w:tcPr>
            <w:tcW w:w="759" w:type="dxa"/>
          </w:tcPr>
          <w:p w:rsidR="00E909FD" w:rsidRDefault="004750E3" w:rsidP="004750E3">
            <w:pPr>
              <w:jc w:val="center"/>
            </w:pPr>
            <w:r>
              <w:t>X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R5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4750E3" w:rsidP="004750E3">
            <w:pPr>
              <w:jc w:val="center"/>
            </w:pPr>
            <w:r>
              <w:t>X</w:t>
            </w: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R6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R7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R8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R9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E909FD" w:rsidTr="004750E3">
        <w:tc>
          <w:tcPr>
            <w:tcW w:w="560" w:type="dxa"/>
          </w:tcPr>
          <w:p w:rsidR="00E909FD" w:rsidRDefault="00E909FD" w:rsidP="00E909FD">
            <w:r>
              <w:t>R10</w:t>
            </w: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9" w:type="dxa"/>
          </w:tcPr>
          <w:p w:rsidR="00E909FD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758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66" w:type="dxa"/>
          </w:tcPr>
          <w:p w:rsidR="00E909FD" w:rsidRDefault="00E909FD" w:rsidP="004750E3">
            <w:pPr>
              <w:jc w:val="center"/>
            </w:pPr>
          </w:p>
        </w:tc>
        <w:tc>
          <w:tcPr>
            <w:tcW w:w="808" w:type="dxa"/>
          </w:tcPr>
          <w:p w:rsidR="00E909FD" w:rsidRDefault="00E909FD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R11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R12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lastRenderedPageBreak/>
              <w:t>R13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R14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R15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R16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R17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08" w:type="dxa"/>
          </w:tcPr>
          <w:p w:rsidR="004750E3" w:rsidRDefault="004750E3" w:rsidP="004750E3">
            <w:pPr>
              <w:jc w:val="center"/>
            </w:pP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R18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</w:tr>
      <w:tr w:rsidR="004750E3" w:rsidTr="004750E3">
        <w:tc>
          <w:tcPr>
            <w:tcW w:w="560" w:type="dxa"/>
          </w:tcPr>
          <w:p w:rsidR="004750E3" w:rsidRDefault="004750E3" w:rsidP="004750E3">
            <w:r>
              <w:t>R19</w:t>
            </w: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9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758" w:type="dxa"/>
          </w:tcPr>
          <w:p w:rsidR="004750E3" w:rsidRDefault="004750E3" w:rsidP="004750E3">
            <w:pPr>
              <w:jc w:val="center"/>
            </w:pPr>
          </w:p>
        </w:tc>
        <w:tc>
          <w:tcPr>
            <w:tcW w:w="866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  <w:tc>
          <w:tcPr>
            <w:tcW w:w="808" w:type="dxa"/>
          </w:tcPr>
          <w:p w:rsidR="004750E3" w:rsidRDefault="00F64F1B" w:rsidP="004750E3">
            <w:pPr>
              <w:jc w:val="center"/>
            </w:pPr>
            <w:r>
              <w:t>X</w:t>
            </w:r>
          </w:p>
        </w:tc>
      </w:tr>
    </w:tbl>
    <w:p w:rsidR="00E909FD" w:rsidRPr="00D7309E" w:rsidRDefault="00E909FD" w:rsidP="00E909FD">
      <w:pPr>
        <w:pStyle w:val="Subtitulos"/>
        <w:spacing w:line="360" w:lineRule="auto"/>
        <w:rPr>
          <w:sz w:val="22"/>
        </w:rPr>
      </w:pPr>
    </w:p>
    <w:p w:rsidR="00E909FD" w:rsidRDefault="00E909FD" w:rsidP="00E909FD">
      <w:pPr>
        <w:pStyle w:val="Subtitulos"/>
        <w:spacing w:line="360" w:lineRule="auto"/>
        <w:rPr>
          <w:sz w:val="22"/>
        </w:rPr>
      </w:pPr>
      <w:r w:rsidRPr="00D7309E">
        <w:rPr>
          <w:sz w:val="22"/>
        </w:rPr>
        <w:t xml:space="preserve">       4.1.</w:t>
      </w:r>
      <w:r>
        <w:rPr>
          <w:sz w:val="22"/>
        </w:rPr>
        <w:t>3</w:t>
      </w:r>
      <w:r w:rsidRPr="00D7309E">
        <w:rPr>
          <w:sz w:val="22"/>
        </w:rPr>
        <w:t xml:space="preserve"> Casos de uso</w:t>
      </w:r>
    </w:p>
    <w:p w:rsidR="00F64F1B" w:rsidRDefault="00F64F1B" w:rsidP="00E909FD">
      <w:pPr>
        <w:pStyle w:val="Subtitulos"/>
        <w:spacing w:line="360" w:lineRule="auto"/>
        <w:rPr>
          <w:sz w:val="22"/>
        </w:rPr>
      </w:pPr>
    </w:p>
    <w:p w:rsidR="00E909FD" w:rsidRDefault="00F64F1B" w:rsidP="00E909FD">
      <w:pPr>
        <w:pStyle w:val="Subtitulos"/>
        <w:spacing w:line="360" w:lineRule="auto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58815" cy="2536190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o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E3" w:rsidRDefault="004750E3" w:rsidP="00E909FD">
      <w:pPr>
        <w:pStyle w:val="Subtitulos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58815" cy="4444365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 de u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E3" w:rsidRPr="00D7309E" w:rsidRDefault="004750E3" w:rsidP="00E909FD">
      <w:pPr>
        <w:pStyle w:val="Subtitulos"/>
        <w:spacing w:line="360" w:lineRule="auto"/>
        <w:rPr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0"/>
        <w:gridCol w:w="7029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#1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Crear usuarios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Personal UTPL o 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Los miembros UTPL o Administrador, necesita crear su usuario para poder acceder al sistema y medir su nivel de competencias digitales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función “Crear Usuario Nuevo”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los miembros UTPL selecciona la función “Crear Usuario Nuevo”, para registrarse como usuario en el sistema.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Cargar carreras universitarias</w:t>
            </w:r>
          </w:p>
          <w:p w:rsidR="00E909FD" w:rsidRPr="00D7309E" w:rsidRDefault="00E909FD" w:rsidP="007A36B5">
            <w:pPr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cargara todas las carreras que oferta la UTPL en un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Desplegar opciones de ingreso de información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desplegara las diferentes opciones de ingreso de información en el sistema.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Correo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Contraseña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Seleccionar carrera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Llenar los campos del formulario desplegado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Personal UTPL llenara los campos del formulario que desplegara el sistema, el sistema validara la información completa.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"/>
              </w:numPr>
              <w:tabs>
                <w:tab w:val="left" w:pos="301"/>
              </w:tabs>
              <w:spacing w:line="360" w:lineRule="auto"/>
              <w:ind w:left="34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Confirmación de datos ingresados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usuario para su confirmación final, el usuario confirmara que los datos ingresados son correctos y el sistema almacenara la información en la base de datos.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Campos incompletos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el paso 5 el sistema notificara al usuario de los campos incompletos y mostrara nuevamente el formulario de ingreso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Cancelación de ingreso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cualquier paso los miembros UTPL presionan el botón de cancelar, el sistema cierra el formulario y vuelve al inicio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5 el usuario cancelará la confirmación de datos por un error y el sistema volverá a mostrar el formulario de ingreso de datos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4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Usuario registrado en el sistema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en creación del usuario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Velocidad de notificaciones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Accesibilidad desde cualquier computador y cualquier lugar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Fácil uso para el usuario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interactiva y clara</w:t>
            </w:r>
          </w:p>
        </w:tc>
      </w:tr>
    </w:tbl>
    <w:p w:rsidR="00E909FD" w:rsidRPr="00D7309E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0"/>
        <w:gridCol w:w="7029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#2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Gestionar usuarios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Administrador, necesita gestionar los usuarios registrados en el sistema.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56" w:hanging="256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función “Gestionar usuarios”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caso de uso inicia cuando el administrador selecciona la función “Gestionar usuarios”, para controlar los usuarios en el sistema.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Cargar carrera</w:t>
            </w:r>
          </w:p>
          <w:p w:rsidR="00E909FD" w:rsidRPr="00D7309E" w:rsidRDefault="00E909FD" w:rsidP="007A36B5">
            <w:pPr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cargara todas las carreras que oferta la UTPL en un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Cargar usuarios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  <w:t>El sistema cargara todos los usuarios seleccionados de una carrera en una tabla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Desplegar opciones de usuarios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desplegara las diferentes opciones de información de los usuarios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Correo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Contraseña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Carrera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usuario a gestionar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  <w:t>El sistema mostrara los datos del usuario para su gestión.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6"/>
              </w:numPr>
              <w:spacing w:line="360" w:lineRule="auto"/>
              <w:ind w:left="256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No gestionar usuarios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  <w:t>En cualquier paso el administrador del sistema decide no gestionar ningún usuario, presiona “cancelar” y el sistema regresa al inicio.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, tener usuarios registrados, tener carreras ingresadas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Usuario registrado en el sistema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Accesibilidad desde cualquier computador y cualquier lugar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Rápido acceso a la información</w:t>
            </w:r>
          </w:p>
        </w:tc>
      </w:tr>
    </w:tbl>
    <w:p w:rsidR="00E909FD" w:rsidRPr="00D7309E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2"/>
        <w:gridCol w:w="7027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#3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Ingresar Áreas académicas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Administrador, necesita Ingresar áreas académicas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función “Ingresar áreas académicas”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el administrador selecciona la función “Ingresar áreas académicas”.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Desplegar opciones de usuarios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sistema desplegara las diferentes opciones de información de las áreas académicas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7"/>
              </w:numPr>
              <w:tabs>
                <w:tab w:val="left" w:pos="301"/>
              </w:tabs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Confirmación de datos ingresados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Campos incompletos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el paso 3 el sistema notificara al administrador los campos incompletos y mostrara nuevamente el formulario de ingreso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Cancelación de ingreso de área académica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cualquier paso el administrador presiona el botón de cancelar, el sistema cierra el formulario y vuelve al inicio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3 el administrador cancelará la confirmación de datos por un error y el sistema volverá a mostrar el formulario de ingreso de datos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Nueva área académica ingresada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Rapidez de almacenamiento</w:t>
            </w:r>
          </w:p>
        </w:tc>
      </w:tr>
    </w:tbl>
    <w:p w:rsidR="00E909FD" w:rsidRPr="00D7309E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0"/>
        <w:gridCol w:w="7029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#4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Ingresar carreras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Administrador, necesita Ingresar carreras académicas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función “Ingresar carreras”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el administrador selecciona la función “Ingresar carreras”.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Cargar Áreas creadas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cargara todas las áreas académicas creadas y las almacenara en un combo box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9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Desplegar opciones de usuarios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sistema desplegara las diferentes opciones de información de las áreas académicas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Selección área académica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9"/>
              </w:numPr>
              <w:tabs>
                <w:tab w:val="left" w:pos="301"/>
              </w:tabs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Confirmación de datos ingresados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Campos incompletos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el paso 4 el sistema notificara al administrador los campos incompletos y mostrara nuevamente el formulario de ingreso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Cancelación de ingreso de área académica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cualquier paso el administrador presiona el botón de cancelar, el sistema cierra el formulario y vuelve al inicio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E909FD" w:rsidRPr="00D7309E" w:rsidRDefault="00E909FD" w:rsidP="007A36B5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4 el administrador cancelará la confirmación de datos por un error y el sistema volverá a mostrar el formulario de ingreso de datos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, tener áreas académicas creadas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Nueva carrera académica ingresada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Rapidez de extracción de información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Rapidez de notificación de errores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simple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</w:r>
          </w:p>
        </w:tc>
      </w:tr>
    </w:tbl>
    <w:p w:rsidR="00E909FD" w:rsidRPr="00D7309E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2"/>
        <w:gridCol w:w="7027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#5</w:t>
            </w:r>
          </w:p>
        </w:tc>
        <w:tc>
          <w:tcPr>
            <w:tcW w:w="7326" w:type="dxa"/>
          </w:tcPr>
          <w:p w:rsidR="00E909FD" w:rsidRPr="005B0B98" w:rsidRDefault="00E909FD" w:rsidP="005B0B98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Crear áreas de conocimiento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Administrador necesita Ingresar áreas de conocimiento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“Ingresar área de conocimiento”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el administrador selecciona la función “Ingresar área de conocimiento”.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Desplegar opciones de usuarios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sistema desplegara las diferentes opciones de información de las áreas de conocimiento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1"/>
              </w:numPr>
              <w:tabs>
                <w:tab w:val="left" w:pos="301"/>
              </w:tabs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Confirmación de datos ingresados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2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Campos incompletos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el paso 3 el sistema notificara al administrador los campos incompletos y mostrara nuevamente el formulario de ingreso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2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Cancelación de ingreso de área de conocimiento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cualquier paso el administrador presiona el botón de cancelar, el sistema cierra el formulario y vuelve al inicio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2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3 el administrador cancelará la confirmación de datos por un error y el sistema volverá a mostrar el formulario de ingreso de datos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Nueva carrera de conocimiento ingresada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simple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</w:tbl>
    <w:p w:rsidR="00E909FD" w:rsidRPr="00D7309E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9"/>
        <w:gridCol w:w="7030"/>
      </w:tblGrid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Caso de uso #6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Crear subáreas de conocimiento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Administrador necesita Ingresar subáreas del conocimiento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3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“Ingresar subáreas del conocimiento”</w:t>
            </w:r>
          </w:p>
          <w:p w:rsidR="00E909FD" w:rsidRPr="00D7309E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el administrador selecciona la función “Ingresar subáreas del conocimiento”.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3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Cargar Áreas de conocimiento creadas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cargara todas las áreas de conocimiento creadas y las almacenara en un combo box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3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Desplegar los campos a llenar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sistema desplegara las diferentes opciones de información de las áreas de conocimiento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Nombre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Selección área de conocimiento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3"/>
              </w:numPr>
              <w:tabs>
                <w:tab w:val="left" w:pos="301"/>
              </w:tabs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Confirmación de datos ingresados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14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Campos incompletos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el paso 4 el sistema notificara al administrador los campos incompletos y mostrara nuevamente el formulario de ingreso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4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Cancelación de ingreso de área académica</w:t>
            </w:r>
          </w:p>
          <w:p w:rsidR="00E909FD" w:rsidRPr="00D7309E" w:rsidRDefault="00E909FD" w:rsidP="007A36B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En cualquier paso el administrador presiona el botón de cancelar, el sistema cierra el formulario y vuelve al inicio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14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E909FD" w:rsidRPr="00D7309E" w:rsidRDefault="00E909FD" w:rsidP="007A36B5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4 el administrador cancelará la confirmación de datos por un error y el sistema volverá a mostrar el formulario de ingreso de datos</w:t>
            </w:r>
          </w:p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, tener áreas de conocimiento creadas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Nueva carrera académica ingresada</w:t>
            </w:r>
          </w:p>
        </w:tc>
      </w:tr>
      <w:tr w:rsidR="00E909FD" w:rsidRPr="00D7309E" w:rsidTr="007A36B5">
        <w:tc>
          <w:tcPr>
            <w:tcW w:w="2065" w:type="dxa"/>
          </w:tcPr>
          <w:p w:rsidR="00E909FD" w:rsidRPr="00D7309E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Notificación de errores</w:t>
            </w:r>
          </w:p>
          <w:p w:rsidR="00E909FD" w:rsidRPr="00D7309E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legible y fácil de usar</w:t>
            </w: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br/>
            </w:r>
          </w:p>
        </w:tc>
      </w:tr>
    </w:tbl>
    <w:p w:rsidR="00E909FD" w:rsidRPr="005B0B98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3"/>
        <w:gridCol w:w="7026"/>
      </w:tblGrid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Caso de uso #7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Crear cuestionarios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Administrador necesita crear cuestionarios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E909FD" w:rsidRPr="005B0B98" w:rsidRDefault="00E909FD" w:rsidP="0015334A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“Crear cuestionario”</w:t>
            </w:r>
          </w:p>
          <w:p w:rsidR="00E909FD" w:rsidRPr="005B0B98" w:rsidRDefault="00E909FD" w:rsidP="007A36B5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caso de uso inicia cuando el administrador selecciona la función “Crear cuestionario”.</w:t>
            </w:r>
          </w:p>
          <w:p w:rsidR="00EC4155" w:rsidRDefault="00EC4155" w:rsidP="0015334A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tipo cuestionario</w:t>
            </w:r>
          </w:p>
          <w:p w:rsidR="00EC4155" w:rsidRDefault="00EC4155" w:rsidP="00EC4155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sistema cargara los tipos de usuarios para los cuales va dirigido el cuestionario (Estudiante, Docente, Administrativo)</w:t>
            </w:r>
          </w:p>
          <w:p w:rsidR="00E909FD" w:rsidRPr="005B0B98" w:rsidRDefault="00E909FD" w:rsidP="0015334A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Cargar áreas del conocimiento</w:t>
            </w:r>
          </w:p>
          <w:p w:rsidR="00E909FD" w:rsidRPr="005B0B98" w:rsidRDefault="00E909FD" w:rsidP="007A36B5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sistema cargara todas las áreas del conocimiento creadas y las almacenara en un combo box</w:t>
            </w:r>
          </w:p>
          <w:p w:rsidR="00E909FD" w:rsidRPr="005B0B98" w:rsidRDefault="00E909FD" w:rsidP="0015334A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Cargar subáreas del conocimiento</w:t>
            </w:r>
          </w:p>
          <w:p w:rsidR="00E909FD" w:rsidRDefault="00E909FD" w:rsidP="00D70A73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sistema cargara todas las subáreas creadas y las almacenara en un combo box</w:t>
            </w:r>
          </w:p>
          <w:p w:rsidR="00EC4155" w:rsidRPr="005B0B98" w:rsidRDefault="00EC4155" w:rsidP="0015334A">
            <w:pPr>
              <w:pStyle w:val="Prrafodelista"/>
              <w:numPr>
                <w:ilvl w:val="0"/>
                <w:numId w:val="15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Confirmación de datos ingresados</w:t>
            </w:r>
          </w:p>
          <w:p w:rsidR="00EC4155" w:rsidRPr="00EC4155" w:rsidRDefault="00EC4155" w:rsidP="00EC4155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E909FD" w:rsidRPr="005B0B98" w:rsidRDefault="00D70A73" w:rsidP="0015334A">
            <w:pPr>
              <w:pStyle w:val="Prrafodelista"/>
              <w:numPr>
                <w:ilvl w:val="0"/>
                <w:numId w:val="18"/>
              </w:numPr>
              <w:spacing w:line="360" w:lineRule="auto"/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Áreas del conocimiento inexistentes</w:t>
            </w:r>
          </w:p>
          <w:p w:rsidR="00E909FD" w:rsidRPr="005B0B98" w:rsidRDefault="00E909FD" w:rsidP="00D70A73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</w:t>
            </w:r>
            <w:r w:rsidR="00D70A73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paso </w:t>
            </w:r>
            <w:r w:rsidR="00EC4155">
              <w:rPr>
                <w:rStyle w:val="fontstyle01"/>
                <w:rFonts w:ascii="Arial" w:hAnsi="Arial" w:cs="Arial"/>
                <w:sz w:val="22"/>
                <w:szCs w:val="22"/>
              </w:rPr>
              <w:t>3</w:t>
            </w:r>
            <w:r w:rsidR="00D70A73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no existen áreas del conocimiento creadas y el caso de uso finaliza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, tener áreas de conocimiento creadas</w:t>
            </w:r>
            <w:r w:rsidR="00D70A73">
              <w:rPr>
                <w:rStyle w:val="fontstyle01"/>
                <w:rFonts w:ascii="Arial" w:hAnsi="Arial" w:cs="Arial"/>
                <w:sz w:val="22"/>
                <w:szCs w:val="22"/>
              </w:rPr>
              <w:t>, tener subáreas de conocimiento creadas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Nuev</w:t>
            </w:r>
            <w:r w:rsidR="00D70A73">
              <w:rPr>
                <w:rStyle w:val="fontstyle01"/>
                <w:rFonts w:ascii="Arial" w:hAnsi="Arial" w:cs="Arial"/>
                <w:sz w:val="22"/>
                <w:szCs w:val="22"/>
              </w:rPr>
              <w:t>o cuestionario creado</w:t>
            </w:r>
          </w:p>
        </w:tc>
      </w:tr>
      <w:tr w:rsidR="00E909FD" w:rsidRPr="005B0B98" w:rsidTr="007A36B5">
        <w:tc>
          <w:tcPr>
            <w:tcW w:w="2065" w:type="dxa"/>
          </w:tcPr>
          <w:p w:rsidR="00E909FD" w:rsidRPr="005B0B98" w:rsidRDefault="00E909FD" w:rsidP="007A36B5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E909FD" w:rsidRPr="005B0B98" w:rsidRDefault="00E909FD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E909FD" w:rsidRPr="005B0B98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Fluidez en la carga de información al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</w:p>
        </w:tc>
      </w:tr>
    </w:tbl>
    <w:p w:rsidR="00E909FD" w:rsidRDefault="00E909FD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0"/>
        <w:gridCol w:w="7029"/>
      </w:tblGrid>
      <w:tr w:rsidR="00D70A73" w:rsidRPr="005B0B98" w:rsidTr="00F45A77">
        <w:tc>
          <w:tcPr>
            <w:tcW w:w="2065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Caso de uso #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7326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Crear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preguntas</w:t>
            </w:r>
          </w:p>
        </w:tc>
      </w:tr>
      <w:tr w:rsidR="00D70A73" w:rsidRPr="005B0B98" w:rsidTr="00F45A77">
        <w:tc>
          <w:tcPr>
            <w:tcW w:w="2065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D70A73" w:rsidRPr="005B0B98" w:rsidTr="00F45A77">
        <w:tc>
          <w:tcPr>
            <w:tcW w:w="2065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Administrador necesita crear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preguntas para el cuestionario creado</w:t>
            </w:r>
          </w:p>
        </w:tc>
      </w:tr>
      <w:tr w:rsidR="00D70A73" w:rsidRPr="005B0B98" w:rsidTr="00F45A77">
        <w:tc>
          <w:tcPr>
            <w:tcW w:w="2065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DA4419" w:rsidRDefault="00D70A73" w:rsidP="0015334A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Seleccionar función “Crear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preguntas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</w:t>
            </w:r>
          </w:p>
          <w:p w:rsidR="00DA4419" w:rsidRPr="00DA4419" w:rsidRDefault="00DA4419" w:rsidP="00DA4419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caso de uso inicia cuando el administrador selecciona la función “Crear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preguntas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luego de haber creado cuestionarios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.</w:t>
            </w:r>
          </w:p>
          <w:p w:rsidR="00CC4473" w:rsidRDefault="00CC4473" w:rsidP="0015334A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cuestionarios</w:t>
            </w:r>
          </w:p>
          <w:p w:rsidR="00EC4155" w:rsidRPr="00EC4155" w:rsidRDefault="00EC4155" w:rsidP="00EC4155">
            <w:pPr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cargara todos los cuestionarios creados en un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</w:p>
          <w:p w:rsidR="00DA4419" w:rsidRPr="00DA4419" w:rsidRDefault="00DA4419" w:rsidP="0015334A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A4419">
              <w:rPr>
                <w:rStyle w:val="fontstyle01"/>
                <w:rFonts w:ascii="Arial" w:hAnsi="Arial" w:cs="Arial"/>
                <w:sz w:val="22"/>
                <w:szCs w:val="22"/>
              </w:rPr>
              <w:t>Seleccionar tipo de pregunta</w:t>
            </w:r>
          </w:p>
          <w:p w:rsidR="00DA4419" w:rsidRPr="005B0B98" w:rsidRDefault="00DA4419" w:rsidP="00DA4419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administrador seleccionara en un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el tipo de pregunta a crear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Elección única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Selección múltiple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Escala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Sí / No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20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Desplegar los campos a llenar</w:t>
            </w:r>
          </w:p>
          <w:p w:rsidR="00DA4419" w:rsidRPr="005B0B98" w:rsidRDefault="00DA4419" w:rsidP="00DA4419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sistema desplegara las diferentes opciones de información de las áreas de conocimiento</w:t>
            </w:r>
          </w:p>
          <w:p w:rsidR="00DA4419" w:rsidRPr="00FE72A3" w:rsidRDefault="00EC4155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Selección cuestionario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Texto pregunta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Texto ayuda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Respuesta pregunta</w:t>
            </w:r>
          </w:p>
          <w:p w:rsidR="00DA4419" w:rsidRPr="005B0B98" w:rsidRDefault="00DA4419" w:rsidP="0015334A">
            <w:pPr>
              <w:pStyle w:val="Prrafodelista"/>
              <w:numPr>
                <w:ilvl w:val="0"/>
                <w:numId w:val="20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Confirmación de datos ingresados</w:t>
            </w:r>
          </w:p>
          <w:p w:rsidR="00DA4419" w:rsidRPr="005B0B98" w:rsidRDefault="00DA4419" w:rsidP="00DA4419">
            <w:pPr>
              <w:pStyle w:val="Prrafodelista"/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administrador para su confirmación final, el administrador confirmara que los datos ingresados son correctos y el sistema almacenara la información en la base de datos.</w:t>
            </w:r>
          </w:p>
          <w:p w:rsidR="00D70A73" w:rsidRPr="00D70A73" w:rsidRDefault="00D70A73" w:rsidP="00F45A77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D70A73" w:rsidRPr="005B0B98" w:rsidTr="00F45A77">
        <w:tc>
          <w:tcPr>
            <w:tcW w:w="2065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D70A73" w:rsidRPr="005B0B98" w:rsidRDefault="00FE72A3" w:rsidP="0015334A">
            <w:pPr>
              <w:pStyle w:val="Prrafodelista"/>
              <w:numPr>
                <w:ilvl w:val="0"/>
                <w:numId w:val="19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Cuestionarios inexistentes</w:t>
            </w:r>
          </w:p>
          <w:p w:rsidR="00D70A73" w:rsidRDefault="00D70A73" w:rsidP="00F45A77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paso 2 no existen </w:t>
            </w:r>
            <w:r w:rsidR="00FE72A3">
              <w:rPr>
                <w:rStyle w:val="fontstyle01"/>
                <w:rFonts w:ascii="Arial" w:hAnsi="Arial" w:cs="Arial"/>
                <w:sz w:val="22"/>
                <w:szCs w:val="22"/>
              </w:rPr>
              <w:t>cuestionarios creados</w:t>
            </w:r>
          </w:p>
          <w:p w:rsidR="00FE72A3" w:rsidRDefault="0004285F" w:rsidP="0015334A">
            <w:pPr>
              <w:pStyle w:val="Prrafodelista"/>
              <w:numPr>
                <w:ilvl w:val="0"/>
                <w:numId w:val="19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Cambios en la información</w:t>
            </w:r>
          </w:p>
          <w:p w:rsidR="0004285F" w:rsidRPr="0004285F" w:rsidRDefault="0004285F" w:rsidP="0004285F">
            <w:pPr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En el paso 5 el usuario necesita cambiar algún dato mal ingresado, presiona en cancelar y el caso de uso vuelve al paso 4</w:t>
            </w:r>
            <w:r w:rsidR="004C7884">
              <w:rPr>
                <w:rStyle w:val="fontstyle01"/>
                <w:rFonts w:ascii="Arial" w:hAnsi="Arial" w:cs="Arial"/>
                <w:sz w:val="22"/>
                <w:szCs w:val="22"/>
              </w:rPr>
              <w:t>, y el caso de uso finaliza</w:t>
            </w:r>
          </w:p>
        </w:tc>
      </w:tr>
      <w:tr w:rsidR="00D70A73" w:rsidRPr="005B0B98" w:rsidTr="00F45A77">
        <w:tc>
          <w:tcPr>
            <w:tcW w:w="2065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, tener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cuestionario creado</w:t>
            </w:r>
            <w:r w:rsidR="00F2637F">
              <w:rPr>
                <w:rStyle w:val="fontstyle01"/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70A73" w:rsidRPr="005B0B98" w:rsidTr="00F45A77">
        <w:tc>
          <w:tcPr>
            <w:tcW w:w="2065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Nuev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o cuestionario creado</w:t>
            </w:r>
          </w:p>
        </w:tc>
      </w:tr>
      <w:tr w:rsidR="00D70A73" w:rsidRPr="005B0B98" w:rsidTr="00F45A77">
        <w:tc>
          <w:tcPr>
            <w:tcW w:w="2065" w:type="dxa"/>
          </w:tcPr>
          <w:p w:rsidR="00D70A73" w:rsidRPr="005B0B98" w:rsidRDefault="00D70A73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D70A73" w:rsidRPr="005B0B98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D70A73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Fluidez en la carga de información al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</w:p>
          <w:p w:rsidR="00D70A73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Seguridad de almacenamiento</w:t>
            </w:r>
          </w:p>
          <w:p w:rsidR="00D70A73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Rapidez de almacenamiento</w:t>
            </w:r>
          </w:p>
          <w:p w:rsidR="00D70A73" w:rsidRPr="005B0B98" w:rsidRDefault="00D70A73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Textos claros y fáciles de entender</w:t>
            </w:r>
          </w:p>
        </w:tc>
      </w:tr>
    </w:tbl>
    <w:p w:rsidR="0004285F" w:rsidRPr="005B0B98" w:rsidRDefault="0004285F" w:rsidP="0004285F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3"/>
        <w:gridCol w:w="7026"/>
      </w:tblGrid>
      <w:tr w:rsidR="0004285F" w:rsidRPr="005B0B98" w:rsidTr="00F45A77">
        <w:tc>
          <w:tcPr>
            <w:tcW w:w="2065" w:type="dxa"/>
          </w:tcPr>
          <w:p w:rsidR="0004285F" w:rsidRPr="005B0B98" w:rsidRDefault="0004285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Caso de uso #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7326" w:type="dxa"/>
          </w:tcPr>
          <w:p w:rsidR="0004285F" w:rsidRPr="005B0B98" w:rsidRDefault="004C7884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Resolver</w:t>
            </w:r>
            <w:r w:rsidR="0004285F"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cuestionarios</w:t>
            </w:r>
          </w:p>
        </w:tc>
      </w:tr>
      <w:tr w:rsidR="0004285F" w:rsidRPr="005B0B98" w:rsidTr="00F45A77">
        <w:tc>
          <w:tcPr>
            <w:tcW w:w="2065" w:type="dxa"/>
          </w:tcPr>
          <w:p w:rsidR="0004285F" w:rsidRPr="005B0B98" w:rsidRDefault="0004285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04285F" w:rsidRPr="005B0B98" w:rsidRDefault="004C7884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Miembros UTPL</w:t>
            </w:r>
          </w:p>
        </w:tc>
      </w:tr>
      <w:tr w:rsidR="0004285F" w:rsidRPr="005B0B98" w:rsidTr="00F45A77">
        <w:tc>
          <w:tcPr>
            <w:tcW w:w="2065" w:type="dxa"/>
          </w:tcPr>
          <w:p w:rsidR="0004285F" w:rsidRPr="005B0B98" w:rsidRDefault="0004285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04285F" w:rsidRPr="005B0B98" w:rsidRDefault="004C7884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Los miembros UTPL necesitan resolver un cuestionario de conocimientos digitales</w:t>
            </w:r>
          </w:p>
        </w:tc>
      </w:tr>
      <w:tr w:rsidR="0004285F" w:rsidRPr="005B0B98" w:rsidTr="00F45A77">
        <w:tc>
          <w:tcPr>
            <w:tcW w:w="2065" w:type="dxa"/>
          </w:tcPr>
          <w:p w:rsidR="0004285F" w:rsidRPr="005B0B98" w:rsidRDefault="0004285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04285F" w:rsidRPr="005B0B98" w:rsidRDefault="0004285F" w:rsidP="0015334A">
            <w:pPr>
              <w:pStyle w:val="Prrafodelista"/>
              <w:numPr>
                <w:ilvl w:val="0"/>
                <w:numId w:val="21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</w:t>
            </w:r>
            <w:r w:rsidR="004C7884">
              <w:rPr>
                <w:rStyle w:val="fontstyle01"/>
                <w:rFonts w:ascii="Arial" w:hAnsi="Arial" w:cs="Arial"/>
                <w:sz w:val="22"/>
                <w:szCs w:val="22"/>
              </w:rPr>
              <w:t>Resolver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cuestionario”</w:t>
            </w:r>
          </w:p>
          <w:p w:rsidR="0004285F" w:rsidRPr="005B0B98" w:rsidRDefault="0004285F" w:rsidP="00F45A77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 xml:space="preserve">El caso de uso inicia cuando el </w:t>
            </w:r>
            <w:r w:rsidR="004C7884">
              <w:rPr>
                <w:rStyle w:val="fontstyle01"/>
                <w:rFonts w:ascii="Arial" w:hAnsi="Arial" w:cs="Arial"/>
                <w:sz w:val="22"/>
                <w:szCs w:val="22"/>
              </w:rPr>
              <w:t>miembro UTPL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 la función “</w:t>
            </w:r>
            <w:r w:rsidR="004C7884">
              <w:rPr>
                <w:rStyle w:val="fontstyle01"/>
                <w:rFonts w:ascii="Arial" w:hAnsi="Arial" w:cs="Arial"/>
                <w:sz w:val="22"/>
                <w:szCs w:val="22"/>
              </w:rPr>
              <w:t>Resolver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cuestionario”.</w:t>
            </w:r>
          </w:p>
          <w:p w:rsidR="0004285F" w:rsidRDefault="0004285F" w:rsidP="0015334A">
            <w:pPr>
              <w:pStyle w:val="Prrafodelista"/>
              <w:numPr>
                <w:ilvl w:val="0"/>
                <w:numId w:val="21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tipo cuestionario</w:t>
            </w:r>
          </w:p>
          <w:p w:rsidR="0004285F" w:rsidRDefault="0004285F" w:rsidP="00F45A77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cargara los tipos de </w:t>
            </w:r>
            <w:r w:rsidR="004C7884">
              <w:rPr>
                <w:rStyle w:val="fontstyle01"/>
                <w:rFonts w:ascii="Arial" w:hAnsi="Arial" w:cs="Arial"/>
                <w:sz w:val="22"/>
                <w:szCs w:val="22"/>
              </w:rPr>
              <w:t>cuestionarios disponibles para resolver de acuerdo con sus permisos</w:t>
            </w:r>
          </w:p>
          <w:p w:rsidR="004C7884" w:rsidRDefault="004C7884" w:rsidP="0015334A">
            <w:pPr>
              <w:pStyle w:val="Prrafodelista"/>
              <w:numPr>
                <w:ilvl w:val="0"/>
                <w:numId w:val="21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Seleccionar cuestionario</w:t>
            </w:r>
          </w:p>
          <w:p w:rsidR="004C7884" w:rsidRDefault="004C7884" w:rsidP="004C7884">
            <w:pPr>
              <w:pStyle w:val="Prrafodelista"/>
              <w:tabs>
                <w:tab w:val="left" w:pos="301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miembro UTPL selecciona el cuestionario para resolver (Cuestionario por Áreas de conocimiento específicas, Cuestionario general de competencias digitales)</w:t>
            </w:r>
          </w:p>
          <w:p w:rsidR="004C7884" w:rsidRDefault="004C7884" w:rsidP="0015334A">
            <w:pPr>
              <w:pStyle w:val="Prrafodelista"/>
              <w:numPr>
                <w:ilvl w:val="0"/>
                <w:numId w:val="21"/>
              </w:numPr>
              <w:tabs>
                <w:tab w:val="left" w:pos="373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preguntas</w:t>
            </w:r>
          </w:p>
          <w:p w:rsidR="004C7884" w:rsidRDefault="004C7884" w:rsidP="004C7884">
            <w:pPr>
              <w:tabs>
                <w:tab w:val="left" w:pos="283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sistema cargara las preguntas para que sean resueltas por el miembro UTPL</w:t>
            </w:r>
          </w:p>
          <w:p w:rsidR="004C7884" w:rsidRDefault="004C7884" w:rsidP="0015334A">
            <w:pPr>
              <w:pStyle w:val="Prrafodelista"/>
              <w:numPr>
                <w:ilvl w:val="0"/>
                <w:numId w:val="21"/>
              </w:numPr>
              <w:tabs>
                <w:tab w:val="left" w:pos="283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Resolver cuestionario</w:t>
            </w:r>
          </w:p>
          <w:p w:rsidR="004C7884" w:rsidRDefault="004C7884" w:rsidP="004C7884">
            <w:pPr>
              <w:pStyle w:val="Prrafodelista"/>
              <w:tabs>
                <w:tab w:val="left" w:pos="283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miembro UTPL resolverá una por una cada una de las preguntas mostradas por el usuario</w:t>
            </w:r>
          </w:p>
          <w:p w:rsidR="004C7884" w:rsidRDefault="004C7884" w:rsidP="0015334A">
            <w:pPr>
              <w:pStyle w:val="Prrafodelista"/>
              <w:numPr>
                <w:ilvl w:val="0"/>
                <w:numId w:val="21"/>
              </w:numPr>
              <w:tabs>
                <w:tab w:val="left" w:pos="283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Guardar respuestas</w:t>
            </w:r>
          </w:p>
          <w:p w:rsidR="0004285F" w:rsidRDefault="004C7884" w:rsidP="004C7884">
            <w:pPr>
              <w:pStyle w:val="Prrafodelista"/>
              <w:tabs>
                <w:tab w:val="left" w:pos="283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sistema almacenara las respuestas realizadas por el miembro UTPL</w:t>
            </w:r>
          </w:p>
          <w:p w:rsidR="003408AA" w:rsidRDefault="003408AA" w:rsidP="0015334A">
            <w:pPr>
              <w:pStyle w:val="Prrafodelista"/>
              <w:numPr>
                <w:ilvl w:val="0"/>
                <w:numId w:val="21"/>
              </w:numPr>
              <w:tabs>
                <w:tab w:val="left" w:pos="283"/>
              </w:tabs>
              <w:spacing w:line="360" w:lineRule="auto"/>
              <w:ind w:hanging="707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Presentar resultados</w:t>
            </w:r>
          </w:p>
          <w:p w:rsidR="003408AA" w:rsidRPr="004C7884" w:rsidRDefault="003408AA" w:rsidP="003408AA">
            <w:pPr>
              <w:pStyle w:val="Prrafodelista"/>
              <w:tabs>
                <w:tab w:val="left" w:pos="283"/>
              </w:tabs>
              <w:spacing w:line="360" w:lineRule="auto"/>
              <w:ind w:left="19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presentara los resultados obtenidos por el usuario </w:t>
            </w:r>
            <w:proofErr w:type="gram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de acuerdo a</w:t>
            </w:r>
            <w:proofErr w:type="gramEnd"/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su calificación (Básico, Intermedio, Avanzado o Especializado), y el caso de uso termina</w:t>
            </w:r>
          </w:p>
        </w:tc>
      </w:tr>
      <w:tr w:rsidR="0004285F" w:rsidRPr="005B0B98" w:rsidTr="00F45A77">
        <w:tc>
          <w:tcPr>
            <w:tcW w:w="2065" w:type="dxa"/>
          </w:tcPr>
          <w:p w:rsidR="0004285F" w:rsidRPr="005B0B98" w:rsidRDefault="0004285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04285F" w:rsidRPr="005B0B98" w:rsidRDefault="0004285F" w:rsidP="0015334A">
            <w:pPr>
              <w:pStyle w:val="Prrafodelista"/>
              <w:numPr>
                <w:ilvl w:val="0"/>
                <w:numId w:val="22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Áreas del conocimiento inexistentes</w:t>
            </w:r>
          </w:p>
          <w:p w:rsidR="0004285F" w:rsidRPr="005B0B98" w:rsidRDefault="0004285F" w:rsidP="00F45A77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paso 3 no existen áreas del conocimiento creadas y el caso de uso finaliza</w:t>
            </w:r>
          </w:p>
        </w:tc>
      </w:tr>
      <w:tr w:rsidR="0004285F" w:rsidRPr="005B0B98" w:rsidTr="00F45A77">
        <w:tc>
          <w:tcPr>
            <w:tcW w:w="2065" w:type="dxa"/>
          </w:tcPr>
          <w:p w:rsidR="0004285F" w:rsidRPr="005B0B98" w:rsidRDefault="0004285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04285F" w:rsidRPr="005B0B98" w:rsidRDefault="0004285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, tener áreas de conocimiento creadas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, tener subáreas de conocimiento creadas</w:t>
            </w:r>
          </w:p>
        </w:tc>
      </w:tr>
      <w:tr w:rsidR="0004285F" w:rsidRPr="005B0B98" w:rsidTr="00F45A77">
        <w:tc>
          <w:tcPr>
            <w:tcW w:w="2065" w:type="dxa"/>
          </w:tcPr>
          <w:p w:rsidR="0004285F" w:rsidRPr="005B0B98" w:rsidRDefault="0004285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04285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Respuestas del cuestionario almacenadas</w:t>
            </w:r>
          </w:p>
        </w:tc>
      </w:tr>
      <w:tr w:rsidR="0004285F" w:rsidRPr="005B0B98" w:rsidTr="00F45A77">
        <w:tc>
          <w:tcPr>
            <w:tcW w:w="2065" w:type="dxa"/>
          </w:tcPr>
          <w:p w:rsidR="0004285F" w:rsidRPr="005B0B98" w:rsidRDefault="0004285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04285F" w:rsidRPr="005B0B98" w:rsidRDefault="0004285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04285F" w:rsidRDefault="0004285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Fluidez en la carga de información al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</w:p>
          <w:p w:rsidR="003408AA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legible y fácil de usar</w:t>
            </w:r>
          </w:p>
          <w:p w:rsidR="003408AA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Rapidez de almacenamiento</w:t>
            </w:r>
          </w:p>
          <w:p w:rsidR="003408AA" w:rsidRPr="005B0B98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Textos claros y fáciles de entender</w:t>
            </w:r>
          </w:p>
        </w:tc>
      </w:tr>
    </w:tbl>
    <w:p w:rsidR="003408AA" w:rsidRPr="005B0B98" w:rsidRDefault="003408AA" w:rsidP="003408AA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4"/>
        <w:gridCol w:w="7025"/>
      </w:tblGrid>
      <w:tr w:rsidR="00F2637F" w:rsidRPr="005B0B98" w:rsidTr="00F45A77">
        <w:tc>
          <w:tcPr>
            <w:tcW w:w="2065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Caso de uso #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326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Consultar calificación</w:t>
            </w:r>
          </w:p>
        </w:tc>
      </w:tr>
      <w:tr w:rsidR="00F2637F" w:rsidRPr="005B0B98" w:rsidTr="00F45A77">
        <w:tc>
          <w:tcPr>
            <w:tcW w:w="2065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Miembros UTPL</w:t>
            </w:r>
          </w:p>
        </w:tc>
      </w:tr>
      <w:tr w:rsidR="00F2637F" w:rsidRPr="005B0B98" w:rsidTr="00F45A77">
        <w:tc>
          <w:tcPr>
            <w:tcW w:w="2065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7326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Los miembros UTPL necesitan volver a consultar la calificación obtenida en el test realizado</w:t>
            </w:r>
          </w:p>
        </w:tc>
      </w:tr>
      <w:tr w:rsidR="00F2637F" w:rsidRPr="005B0B98" w:rsidTr="00F45A77">
        <w:tc>
          <w:tcPr>
            <w:tcW w:w="2065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3408AA" w:rsidRPr="005B0B98" w:rsidRDefault="003408AA" w:rsidP="0015334A">
            <w:pPr>
              <w:pStyle w:val="Prrafodelista"/>
              <w:numPr>
                <w:ilvl w:val="0"/>
                <w:numId w:val="23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Consultar calificación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</w:t>
            </w:r>
          </w:p>
          <w:p w:rsidR="003408AA" w:rsidRPr="005B0B98" w:rsidRDefault="003408AA" w:rsidP="00F45A77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caso de uso inicia cuando 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miembro UTPL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 la función “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Consultar calificación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”.</w:t>
            </w:r>
          </w:p>
          <w:p w:rsidR="003408AA" w:rsidRDefault="003408AA" w:rsidP="0015334A">
            <w:pPr>
              <w:pStyle w:val="Prrafodelista"/>
              <w:numPr>
                <w:ilvl w:val="0"/>
                <w:numId w:val="23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resultados cuestionario</w:t>
            </w:r>
          </w:p>
          <w:p w:rsidR="003408AA" w:rsidRDefault="003408AA" w:rsidP="00F45A77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sistema cargara los resultados de los cuestionarios realizados por el miembro UTPL</w:t>
            </w:r>
          </w:p>
          <w:p w:rsidR="003408AA" w:rsidRDefault="003408AA" w:rsidP="0015334A">
            <w:pPr>
              <w:pStyle w:val="Prrafodelista"/>
              <w:numPr>
                <w:ilvl w:val="0"/>
                <w:numId w:val="23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graficas especificas</w:t>
            </w:r>
          </w:p>
          <w:p w:rsidR="003408AA" w:rsidRPr="004C7884" w:rsidRDefault="003408AA" w:rsidP="003408AA">
            <w:pPr>
              <w:pStyle w:val="Prrafodelista"/>
              <w:tabs>
                <w:tab w:val="left" w:pos="301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3408A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sistema generara las gráficas estadísticas con los resultados del usuario y generara las tablas de resultados y el caso de uso finalizara.</w:t>
            </w:r>
          </w:p>
        </w:tc>
      </w:tr>
      <w:tr w:rsidR="00F2637F" w:rsidRPr="005B0B98" w:rsidTr="00F45A77">
        <w:tc>
          <w:tcPr>
            <w:tcW w:w="2065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Flujos alternos</w:t>
            </w:r>
          </w:p>
        </w:tc>
        <w:tc>
          <w:tcPr>
            <w:tcW w:w="7326" w:type="dxa"/>
          </w:tcPr>
          <w:p w:rsidR="003408AA" w:rsidRPr="005B0B98" w:rsidRDefault="00F2637F" w:rsidP="0015334A">
            <w:pPr>
              <w:pStyle w:val="Prrafodelista"/>
              <w:numPr>
                <w:ilvl w:val="0"/>
                <w:numId w:val="24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No ha dado cuestionarios</w:t>
            </w:r>
          </w:p>
          <w:p w:rsidR="003408AA" w:rsidRPr="005B0B98" w:rsidRDefault="003408AA" w:rsidP="00F45A77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paso </w:t>
            </w:r>
            <w:r w:rsidR="00F2637F">
              <w:rPr>
                <w:rStyle w:val="fontstyle01"/>
                <w:rFonts w:ascii="Arial" w:hAnsi="Arial" w:cs="Arial"/>
                <w:sz w:val="22"/>
                <w:szCs w:val="22"/>
              </w:rPr>
              <w:t>1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no existen </w:t>
            </w:r>
            <w:r w:rsidR="00F2637F">
              <w:rPr>
                <w:rStyle w:val="fontstyle01"/>
                <w:rFonts w:ascii="Arial" w:hAnsi="Arial" w:cs="Arial"/>
                <w:sz w:val="22"/>
                <w:szCs w:val="22"/>
              </w:rPr>
              <w:t>cuestionarios realizados por el miembro UTPL y se muestra un mensaje de error.</w:t>
            </w:r>
          </w:p>
        </w:tc>
      </w:tr>
      <w:tr w:rsidR="00F2637F" w:rsidRPr="005B0B98" w:rsidTr="00F45A77">
        <w:tc>
          <w:tcPr>
            <w:tcW w:w="2065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, </w:t>
            </w:r>
            <w:r w:rsidR="00F2637F">
              <w:rPr>
                <w:rStyle w:val="fontstyle01"/>
                <w:rFonts w:ascii="Arial" w:hAnsi="Arial" w:cs="Arial"/>
                <w:sz w:val="22"/>
                <w:szCs w:val="22"/>
              </w:rPr>
              <w:t>haber realizado cuestionarios</w:t>
            </w:r>
          </w:p>
        </w:tc>
      </w:tr>
      <w:tr w:rsidR="00F2637F" w:rsidRPr="005B0B98" w:rsidTr="00F45A77">
        <w:tc>
          <w:tcPr>
            <w:tcW w:w="2065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3408AA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Resultados de los cuestionarios mostrados</w:t>
            </w:r>
          </w:p>
        </w:tc>
      </w:tr>
      <w:tr w:rsidR="00F2637F" w:rsidRPr="005B0B98" w:rsidTr="00F45A77">
        <w:tc>
          <w:tcPr>
            <w:tcW w:w="2065" w:type="dxa"/>
          </w:tcPr>
          <w:p w:rsidR="003408AA" w:rsidRPr="005B0B98" w:rsidRDefault="003408AA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3408AA" w:rsidRPr="005B0B98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F2637F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Fluidez en </w:t>
            </w:r>
            <w:r w:rsidR="00F2637F">
              <w:rPr>
                <w:rStyle w:val="fontstyle01"/>
                <w:rFonts w:ascii="Arial" w:hAnsi="Arial" w:cs="Arial"/>
                <w:sz w:val="22"/>
                <w:szCs w:val="22"/>
              </w:rPr>
              <w:t>la generación de graficas</w:t>
            </w:r>
          </w:p>
          <w:p w:rsidR="003408AA" w:rsidRPr="005B0B98" w:rsidRDefault="003408AA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legible y fácil de usar</w:t>
            </w:r>
          </w:p>
        </w:tc>
      </w:tr>
    </w:tbl>
    <w:p w:rsidR="003408AA" w:rsidRDefault="003408AA" w:rsidP="00E909FD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3"/>
        <w:gridCol w:w="7026"/>
      </w:tblGrid>
      <w:tr w:rsidR="00F2637F" w:rsidRPr="005B0B98" w:rsidTr="00F45A77">
        <w:tc>
          <w:tcPr>
            <w:tcW w:w="2065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Caso de uso #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7326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informe</w:t>
            </w:r>
          </w:p>
        </w:tc>
      </w:tr>
      <w:tr w:rsidR="00F2637F" w:rsidRPr="005B0B98" w:rsidTr="00F45A77">
        <w:tc>
          <w:tcPr>
            <w:tcW w:w="2065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Miembros UTPL</w:t>
            </w:r>
          </w:p>
        </w:tc>
      </w:tr>
      <w:tr w:rsidR="00F2637F" w:rsidRPr="005B0B98" w:rsidTr="00F45A77">
        <w:tc>
          <w:tcPr>
            <w:tcW w:w="2065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Los miembros UTPL necesitan generar informe de su resultado</w:t>
            </w:r>
          </w:p>
        </w:tc>
      </w:tr>
      <w:tr w:rsidR="00F2637F" w:rsidRPr="005B0B98" w:rsidTr="00F45A77">
        <w:tc>
          <w:tcPr>
            <w:tcW w:w="2065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F2637F" w:rsidRPr="005B0B98" w:rsidRDefault="00F2637F" w:rsidP="0015334A">
            <w:pPr>
              <w:pStyle w:val="Prrafodelista"/>
              <w:numPr>
                <w:ilvl w:val="0"/>
                <w:numId w:val="25"/>
              </w:numPr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informe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</w:t>
            </w:r>
          </w:p>
          <w:p w:rsidR="00F2637F" w:rsidRPr="005B0B98" w:rsidRDefault="00F2637F" w:rsidP="00F45A77">
            <w:pPr>
              <w:spacing w:line="360" w:lineRule="auto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caso de uso inicia cuando 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miembro UTPL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 la función “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informe</w:t>
            </w: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”.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25"/>
              </w:numPr>
              <w:spacing w:line="360" w:lineRule="auto"/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resultados cuestionario</w:t>
            </w:r>
          </w:p>
          <w:p w:rsidR="00F2637F" w:rsidRDefault="00F2637F" w:rsidP="00F45A77">
            <w:pPr>
              <w:pStyle w:val="Prrafodelista"/>
              <w:spacing w:line="360" w:lineRule="auto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sistema cargara los resultados de los cuestionarios realizados por el miembro UTPL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25"/>
              </w:numPr>
              <w:tabs>
                <w:tab w:val="left" w:pos="301"/>
              </w:tabs>
              <w:spacing w:line="360" w:lineRule="auto"/>
              <w:ind w:left="28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graficas especificas</w:t>
            </w:r>
          </w:p>
          <w:p w:rsidR="00F2637F" w:rsidRDefault="00F2637F" w:rsidP="00F45A77">
            <w:pPr>
              <w:pStyle w:val="Prrafodelista"/>
              <w:tabs>
                <w:tab w:val="left" w:pos="301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3408A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sistema generara las gráficas estadísticas con los resultados del usuario y generara las tablas de resultados y el caso de uso finalizara.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25"/>
              </w:numPr>
              <w:tabs>
                <w:tab w:val="left" w:pos="301"/>
              </w:tabs>
              <w:spacing w:line="360" w:lineRule="auto"/>
              <w:ind w:hanging="707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Generar informe</w:t>
            </w:r>
          </w:p>
          <w:p w:rsidR="00F2637F" w:rsidRPr="004C7884" w:rsidRDefault="00F2637F" w:rsidP="00F2637F">
            <w:pPr>
              <w:pStyle w:val="Prrafodelista"/>
              <w:tabs>
                <w:tab w:val="left" w:pos="301"/>
              </w:tabs>
              <w:spacing w:line="360" w:lineRule="auto"/>
              <w:ind w:left="28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El sistema genera un informe con las tablas de resultados, graficas y lo almacena en un documento de formato PDF</w:t>
            </w:r>
          </w:p>
        </w:tc>
      </w:tr>
      <w:tr w:rsidR="00F2637F" w:rsidRPr="005B0B98" w:rsidTr="00F45A77">
        <w:tc>
          <w:tcPr>
            <w:tcW w:w="2065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F2637F" w:rsidRPr="005B0B98" w:rsidRDefault="00F2637F" w:rsidP="0015334A">
            <w:pPr>
              <w:pStyle w:val="Prrafodelista"/>
              <w:numPr>
                <w:ilvl w:val="0"/>
                <w:numId w:val="26"/>
              </w:numPr>
              <w:spacing w:line="360" w:lineRule="auto"/>
              <w:ind w:left="37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No ha dado cuestionarios</w:t>
            </w:r>
          </w:p>
          <w:p w:rsidR="00F2637F" w:rsidRPr="005B0B98" w:rsidRDefault="00F2637F" w:rsidP="00F45A77">
            <w:pPr>
              <w:spacing w:line="360" w:lineRule="auto"/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paso 2 no existen cuestionarios realizados por el miembro UTPL y se muestra un mensaje de error.</w:t>
            </w:r>
          </w:p>
        </w:tc>
      </w:tr>
      <w:tr w:rsidR="00F2637F" w:rsidRPr="005B0B98" w:rsidTr="00F45A77">
        <w:tc>
          <w:tcPr>
            <w:tcW w:w="2065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haber realizado cuestionarios</w:t>
            </w:r>
          </w:p>
        </w:tc>
      </w:tr>
      <w:tr w:rsidR="00F2637F" w:rsidRPr="005B0B98" w:rsidTr="00F45A77">
        <w:tc>
          <w:tcPr>
            <w:tcW w:w="2065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Documento PDF con los resultados del miembro UTPL</w:t>
            </w:r>
          </w:p>
        </w:tc>
      </w:tr>
      <w:tr w:rsidR="00F2637F" w:rsidRPr="005B0B98" w:rsidTr="00F45A77">
        <w:tc>
          <w:tcPr>
            <w:tcW w:w="2065" w:type="dxa"/>
          </w:tcPr>
          <w:p w:rsidR="00F2637F" w:rsidRPr="005B0B98" w:rsidRDefault="00F2637F" w:rsidP="00F45A77">
            <w:pPr>
              <w:spacing w:line="360" w:lineRule="auto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F2637F" w:rsidRPr="005B0B98" w:rsidRDefault="00F2637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5B0B98">
              <w:rPr>
                <w:rStyle w:val="fontstyle01"/>
                <w:rFonts w:ascii="Arial" w:hAnsi="Arial" w:cs="Arial"/>
                <w:sz w:val="22"/>
                <w:szCs w:val="22"/>
              </w:rPr>
              <w:t>Seguridad durante el logueo y sesión del usuario.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Fluidez en la generación de graficas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Fluidez en la generación de tablas</w:t>
            </w:r>
          </w:p>
          <w:p w:rsidR="00F2637F" w:rsidRDefault="00F2637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Rapidez en la generación del documento PDF</w:t>
            </w:r>
          </w:p>
          <w:p w:rsidR="00F2637F" w:rsidRPr="005B0B98" w:rsidRDefault="00F2637F" w:rsidP="0015334A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D7309E">
              <w:rPr>
                <w:rStyle w:val="fontstyle01"/>
                <w:rFonts w:ascii="Arial" w:hAnsi="Arial" w:cs="Arial"/>
                <w:sz w:val="22"/>
                <w:szCs w:val="22"/>
              </w:rPr>
              <w:t>Interfaz legible y fácil de usar</w:t>
            </w:r>
          </w:p>
        </w:tc>
      </w:tr>
    </w:tbl>
    <w:p w:rsidR="00F2637F" w:rsidRDefault="00F2637F" w:rsidP="00E909FD">
      <w:pPr>
        <w:spacing w:line="360" w:lineRule="auto"/>
        <w:rPr>
          <w:rFonts w:ascii="Arial" w:hAnsi="Arial" w:cs="Arial"/>
        </w:rPr>
      </w:pPr>
    </w:p>
    <w:p w:rsidR="00E909FD" w:rsidRDefault="00E909FD" w:rsidP="00E909FD">
      <w:pPr>
        <w:pStyle w:val="Subtitulos"/>
        <w:spacing w:line="360" w:lineRule="auto"/>
      </w:pPr>
      <w:r>
        <w:t>4.1.3. Diagrama de clases</w:t>
      </w:r>
    </w:p>
    <w:p w:rsidR="00E909FD" w:rsidRDefault="00E909FD" w:rsidP="00E909FD">
      <w:pPr>
        <w:pStyle w:val="Subtitulos"/>
        <w:spacing w:line="360" w:lineRule="auto"/>
      </w:pPr>
    </w:p>
    <w:p w:rsidR="00F2637F" w:rsidRDefault="00F51B3C" w:rsidP="00E909FD">
      <w:pPr>
        <w:pStyle w:val="Subtitulos"/>
        <w:spacing w:line="360" w:lineRule="auto"/>
      </w:pPr>
      <w:r>
        <w:rPr>
          <w:noProof/>
        </w:rPr>
        <w:drawing>
          <wp:inline distT="0" distB="0" distL="0" distR="0">
            <wp:extent cx="5758815" cy="3473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637F" w:rsidRDefault="00F2637F" w:rsidP="00E909FD">
      <w:pPr>
        <w:pStyle w:val="Subtitulos"/>
        <w:spacing w:line="360" w:lineRule="auto"/>
      </w:pPr>
    </w:p>
    <w:p w:rsidR="00E909FD" w:rsidRDefault="00E909FD" w:rsidP="00E909FD">
      <w:pPr>
        <w:pStyle w:val="Subtitulos"/>
        <w:spacing w:line="360" w:lineRule="auto"/>
      </w:pPr>
      <w:r>
        <w:t>4.1.4. Diagrama de actividades</w:t>
      </w:r>
    </w:p>
    <w:p w:rsidR="00E909FD" w:rsidRDefault="00E909FD" w:rsidP="00E909FD">
      <w:pPr>
        <w:pStyle w:val="Subtitulos"/>
        <w:spacing w:line="360" w:lineRule="auto"/>
      </w:pPr>
    </w:p>
    <w:p w:rsidR="00E909FD" w:rsidRDefault="00E909FD" w:rsidP="00E909FD">
      <w:pPr>
        <w:pStyle w:val="Subtitulos"/>
        <w:spacing w:line="360" w:lineRule="auto"/>
      </w:pPr>
      <w:r>
        <w:t>4.1.5. Diagrama de secuencias</w:t>
      </w:r>
    </w:p>
    <w:p w:rsidR="00E909FD" w:rsidRDefault="00E909FD" w:rsidP="00E909FD">
      <w:pPr>
        <w:pStyle w:val="Subtitulos"/>
        <w:spacing w:line="360" w:lineRule="auto"/>
      </w:pPr>
    </w:p>
    <w:p w:rsidR="00E909FD" w:rsidRPr="004176FF" w:rsidRDefault="00E909FD" w:rsidP="00E909FD">
      <w:pPr>
        <w:pStyle w:val="Subtitulos"/>
        <w:spacing w:line="360" w:lineRule="auto"/>
        <w:rPr>
          <w:sz w:val="22"/>
        </w:rPr>
      </w:pPr>
      <w:r>
        <w:lastRenderedPageBreak/>
        <w:t>4.1.6 Arquitectura</w:t>
      </w:r>
    </w:p>
    <w:p w:rsidR="00166C7A" w:rsidRPr="00967036" w:rsidRDefault="00166C7A" w:rsidP="0096703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:rsidR="00166C7A" w:rsidRPr="00967036" w:rsidRDefault="00166C7A" w:rsidP="0096703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:rsidR="00166C7A" w:rsidRPr="00967036" w:rsidRDefault="00166C7A" w:rsidP="00D70A73"/>
    <w:sectPr w:rsidR="00166C7A" w:rsidRPr="00967036" w:rsidSect="00E909FD">
      <w:pgSz w:w="11906" w:h="16838" w:code="9"/>
      <w:pgMar w:top="1699" w:right="1138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2DBD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52C7"/>
    <w:multiLevelType w:val="hybridMultilevel"/>
    <w:tmpl w:val="EA0418D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26E2C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3737D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35175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42BBA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803EB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D572D"/>
    <w:multiLevelType w:val="multilevel"/>
    <w:tmpl w:val="9CB68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isLgl/>
      <w:lvlText w:val="4.1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BA62145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3038B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232A0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37B3A"/>
    <w:multiLevelType w:val="hybridMultilevel"/>
    <w:tmpl w:val="ED1CE054"/>
    <w:lvl w:ilvl="0" w:tplc="5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01369B"/>
    <w:multiLevelType w:val="hybridMultilevel"/>
    <w:tmpl w:val="EA0418D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81BA3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97DC3"/>
    <w:multiLevelType w:val="hybridMultilevel"/>
    <w:tmpl w:val="C7D025B6"/>
    <w:lvl w:ilvl="0" w:tplc="7CAC7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C0317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E1196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F495D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50F9F"/>
    <w:multiLevelType w:val="hybridMultilevel"/>
    <w:tmpl w:val="F4FE61F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B41DF"/>
    <w:multiLevelType w:val="hybridMultilevel"/>
    <w:tmpl w:val="B6684062"/>
    <w:lvl w:ilvl="0" w:tplc="21064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F7DD0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2375C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16B1F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D416E"/>
    <w:multiLevelType w:val="hybridMultilevel"/>
    <w:tmpl w:val="8450946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61DF2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8437FE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8"/>
  </w:num>
  <w:num w:numId="4">
    <w:abstractNumId w:val="11"/>
  </w:num>
  <w:num w:numId="5">
    <w:abstractNumId w:val="1"/>
  </w:num>
  <w:num w:numId="6">
    <w:abstractNumId w:val="24"/>
  </w:num>
  <w:num w:numId="7">
    <w:abstractNumId w:val="25"/>
  </w:num>
  <w:num w:numId="8">
    <w:abstractNumId w:val="15"/>
  </w:num>
  <w:num w:numId="9">
    <w:abstractNumId w:val="2"/>
  </w:num>
  <w:num w:numId="10">
    <w:abstractNumId w:val="13"/>
  </w:num>
  <w:num w:numId="11">
    <w:abstractNumId w:val="8"/>
  </w:num>
  <w:num w:numId="12">
    <w:abstractNumId w:val="19"/>
  </w:num>
  <w:num w:numId="13">
    <w:abstractNumId w:val="0"/>
  </w:num>
  <w:num w:numId="14">
    <w:abstractNumId w:val="4"/>
  </w:num>
  <w:num w:numId="15">
    <w:abstractNumId w:val="23"/>
  </w:num>
  <w:num w:numId="16">
    <w:abstractNumId w:val="7"/>
  </w:num>
  <w:num w:numId="17">
    <w:abstractNumId w:val="14"/>
  </w:num>
  <w:num w:numId="18">
    <w:abstractNumId w:val="17"/>
  </w:num>
  <w:num w:numId="19">
    <w:abstractNumId w:val="6"/>
  </w:num>
  <w:num w:numId="20">
    <w:abstractNumId w:val="5"/>
  </w:num>
  <w:num w:numId="21">
    <w:abstractNumId w:val="9"/>
  </w:num>
  <w:num w:numId="22">
    <w:abstractNumId w:val="21"/>
  </w:num>
  <w:num w:numId="23">
    <w:abstractNumId w:val="3"/>
  </w:num>
  <w:num w:numId="24">
    <w:abstractNumId w:val="10"/>
  </w:num>
  <w:num w:numId="25">
    <w:abstractNumId w:val="22"/>
  </w:num>
  <w:num w:numId="26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FD"/>
    <w:rsid w:val="00026AD6"/>
    <w:rsid w:val="0004285F"/>
    <w:rsid w:val="00083B91"/>
    <w:rsid w:val="0008485A"/>
    <w:rsid w:val="00090DC8"/>
    <w:rsid w:val="000F5349"/>
    <w:rsid w:val="00116800"/>
    <w:rsid w:val="0015334A"/>
    <w:rsid w:val="00166C7A"/>
    <w:rsid w:val="00167B40"/>
    <w:rsid w:val="00177BEE"/>
    <w:rsid w:val="0018530E"/>
    <w:rsid w:val="002630EF"/>
    <w:rsid w:val="00281331"/>
    <w:rsid w:val="002B4748"/>
    <w:rsid w:val="003408AA"/>
    <w:rsid w:val="003C43B9"/>
    <w:rsid w:val="003E0175"/>
    <w:rsid w:val="003E6BC7"/>
    <w:rsid w:val="003F0A76"/>
    <w:rsid w:val="004006CE"/>
    <w:rsid w:val="00414A1D"/>
    <w:rsid w:val="004750E3"/>
    <w:rsid w:val="004912AB"/>
    <w:rsid w:val="004A1295"/>
    <w:rsid w:val="004A5A01"/>
    <w:rsid w:val="004B45A5"/>
    <w:rsid w:val="004C7884"/>
    <w:rsid w:val="004F0C9D"/>
    <w:rsid w:val="00576C84"/>
    <w:rsid w:val="005A6AAA"/>
    <w:rsid w:val="005B0B98"/>
    <w:rsid w:val="006B742B"/>
    <w:rsid w:val="006F5A00"/>
    <w:rsid w:val="007A17B4"/>
    <w:rsid w:val="007A36B5"/>
    <w:rsid w:val="007B4FA9"/>
    <w:rsid w:val="0084008C"/>
    <w:rsid w:val="008C6BB9"/>
    <w:rsid w:val="008F7F30"/>
    <w:rsid w:val="00967036"/>
    <w:rsid w:val="00A62576"/>
    <w:rsid w:val="00A90D7B"/>
    <w:rsid w:val="00AC59FE"/>
    <w:rsid w:val="00AF31BD"/>
    <w:rsid w:val="00CB197A"/>
    <w:rsid w:val="00CC4473"/>
    <w:rsid w:val="00D70A73"/>
    <w:rsid w:val="00DA4419"/>
    <w:rsid w:val="00E909FD"/>
    <w:rsid w:val="00EC4155"/>
    <w:rsid w:val="00ED1205"/>
    <w:rsid w:val="00F2637F"/>
    <w:rsid w:val="00F45A77"/>
    <w:rsid w:val="00F51B3C"/>
    <w:rsid w:val="00F64F1B"/>
    <w:rsid w:val="00F7543F"/>
    <w:rsid w:val="00F92340"/>
    <w:rsid w:val="00FC4DA1"/>
    <w:rsid w:val="00FE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C324F-8496-496F-802B-4CEB542C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9FD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ascii="Arial" w:eastAsia="Times New Roman" w:hAnsi="Arial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  <w:style w:type="character" w:customStyle="1" w:styleId="fontstyle01">
    <w:name w:val="fontstyle01"/>
    <w:basedOn w:val="Fuentedeprrafopredeter"/>
    <w:rsid w:val="00E909FD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table" w:styleId="Tablaconcuadrcula">
    <w:name w:val="Table Grid"/>
    <w:basedOn w:val="Tablanormal"/>
    <w:uiPriority w:val="39"/>
    <w:rsid w:val="00E909F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ulos">
    <w:name w:val="Sub titulos"/>
    <w:basedOn w:val="Normal"/>
    <w:link w:val="SubtitulosCar"/>
    <w:qFormat/>
    <w:rsid w:val="00E909FD"/>
    <w:pPr>
      <w:spacing w:after="0" w:line="240" w:lineRule="auto"/>
    </w:pPr>
    <w:rPr>
      <w:rFonts w:ascii="Arial" w:hAnsi="Arial" w:cs="Arial"/>
      <w:b/>
      <w:sz w:val="24"/>
    </w:rPr>
  </w:style>
  <w:style w:type="character" w:customStyle="1" w:styleId="SubtitulosCar">
    <w:name w:val="Sub titulos Car"/>
    <w:basedOn w:val="Fuentedeprrafopredeter"/>
    <w:link w:val="Subtitulos"/>
    <w:rsid w:val="00E909FD"/>
    <w:rPr>
      <w:rFonts w:ascii="Arial" w:hAnsi="Arial" w:cs="Arial"/>
      <w:b/>
      <w:sz w:val="24"/>
      <w:lang w:val="es-US"/>
    </w:rPr>
  </w:style>
  <w:style w:type="paragraph" w:customStyle="1" w:styleId="Capitulostesis0">
    <w:name w:val="Capitulos tesis"/>
    <w:basedOn w:val="Normal"/>
    <w:link w:val="CapitulostesisCar0"/>
    <w:autoRedefine/>
    <w:qFormat/>
    <w:rsid w:val="00E909FD"/>
    <w:pPr>
      <w:spacing w:after="0" w:line="360" w:lineRule="auto"/>
      <w:jc w:val="center"/>
    </w:pPr>
    <w:rPr>
      <w:rFonts w:ascii="Arial" w:eastAsia="Times New Roman" w:hAnsi="Arial" w:cs="Arial"/>
      <w:b/>
      <w:lang w:eastAsia="es-EC"/>
    </w:rPr>
  </w:style>
  <w:style w:type="character" w:customStyle="1" w:styleId="CapitulostesisCar0">
    <w:name w:val="Capitulos tesis Car"/>
    <w:basedOn w:val="Fuentedeprrafopredeter"/>
    <w:link w:val="Capitulostesis0"/>
    <w:rsid w:val="00E909FD"/>
    <w:rPr>
      <w:rFonts w:ascii="Arial" w:eastAsia="Times New Roman" w:hAnsi="Arial" w:cs="Arial"/>
      <w:b/>
      <w:lang w:val="es-US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5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0E3"/>
    <w:rPr>
      <w:rFonts w:ascii="Segoe UI" w:hAnsi="Segoe UI" w:cs="Segoe UI"/>
      <w:sz w:val="18"/>
      <w:szCs w:val="18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at\Documents\Plantillas%20personalizadas%20de%20Office\indice%20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C31E9-6614-4C63-B292-14CF3A783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indice v1.dotx</Template>
  <TotalTime>320</TotalTime>
  <Pages>16</Pages>
  <Words>3190</Words>
  <Characters>17551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3</cp:revision>
  <dcterms:created xsi:type="dcterms:W3CDTF">2019-11-30T21:30:00Z</dcterms:created>
  <dcterms:modified xsi:type="dcterms:W3CDTF">2019-12-06T22:18:00Z</dcterms:modified>
</cp:coreProperties>
</file>