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166C7A" w:rsidRDefault="00463FEF" w:rsidP="00463FEF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CAPITULOS III.</w:t>
      </w: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  <w:r>
        <w:rPr>
          <w:rFonts w:eastAsia="Times New Roman"/>
          <w:lang w:eastAsia="es-EC"/>
        </w:rPr>
        <w:t>METODOOLOGIA</w:t>
      </w: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Default="00463FEF" w:rsidP="00463FEF">
      <w:pPr>
        <w:pStyle w:val="CapitulosTesis"/>
        <w:rPr>
          <w:rFonts w:eastAsia="Times New Roman"/>
          <w:lang w:eastAsia="es-EC"/>
        </w:rPr>
      </w:pPr>
    </w:p>
    <w:p w:rsidR="00463FEF" w:rsidRPr="00967036" w:rsidRDefault="00463FEF" w:rsidP="00463FEF">
      <w:pPr>
        <w:pStyle w:val="subtemas"/>
      </w:pPr>
    </w:p>
    <w:p w:rsidR="00166C7A" w:rsidRPr="00967036" w:rsidRDefault="00166C7A" w:rsidP="0096703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lang w:eastAsia="es-EC"/>
        </w:rPr>
      </w:pPr>
    </w:p>
    <w:p w:rsidR="00166C7A" w:rsidRDefault="00463FEF" w:rsidP="00463FEF">
      <w:pPr>
        <w:pStyle w:val="TemasTesis"/>
      </w:pPr>
      <w:r>
        <w:t>3.1.</w:t>
      </w:r>
      <w:r>
        <w:tab/>
        <w:t>El cuestionario</w:t>
      </w:r>
    </w:p>
    <w:p w:rsidR="00463FEF" w:rsidRDefault="00463FEF" w:rsidP="00463FEF"/>
    <w:p w:rsidR="00463FEF" w:rsidRDefault="00463FEF" w:rsidP="00463FEF">
      <w:pPr>
        <w:pStyle w:val="subtemas"/>
      </w:pPr>
      <w:r>
        <w:t>3.1.1.</w:t>
      </w:r>
      <w:r>
        <w:tab/>
        <w:t>Definición</w:t>
      </w:r>
      <w:bookmarkStart w:id="0" w:name="_GoBack"/>
      <w:bookmarkEnd w:id="0"/>
      <w:r>
        <w:t xml:space="preserve"> e importancia</w:t>
      </w:r>
    </w:p>
    <w:p w:rsidR="00463FEF" w:rsidRDefault="00463FEF" w:rsidP="00463FEF"/>
    <w:p w:rsidR="00463FEF" w:rsidRDefault="00463FEF" w:rsidP="00463FEF">
      <w:pPr>
        <w:pStyle w:val="subtemas"/>
      </w:pPr>
      <w:r>
        <w:t>3.1.2.</w:t>
      </w:r>
      <w:r>
        <w:tab/>
        <w:t>Características del cuestionario</w:t>
      </w:r>
    </w:p>
    <w:p w:rsidR="00463FEF" w:rsidRDefault="00463FEF" w:rsidP="00463FEF"/>
    <w:p w:rsidR="00463FEF" w:rsidRDefault="00463FEF" w:rsidP="00463FEF">
      <w:pPr>
        <w:pStyle w:val="TemasTesis"/>
      </w:pPr>
      <w:r>
        <w:t>3.2.</w:t>
      </w:r>
      <w:r>
        <w:tab/>
        <w:t>Instrumentos de medición de las competencias digitales</w:t>
      </w:r>
    </w:p>
    <w:p w:rsidR="00463FEF" w:rsidRDefault="00463FEF" w:rsidP="00463FEF"/>
    <w:p w:rsidR="00463FEF" w:rsidRDefault="00463FEF" w:rsidP="00463FEF">
      <w:pPr>
        <w:pStyle w:val="subtemas"/>
      </w:pPr>
      <w:r>
        <w:t>3.2.1.</w:t>
      </w:r>
      <w:r>
        <w:tab/>
        <w:t>Cuestionarios estudiantes</w:t>
      </w:r>
    </w:p>
    <w:p w:rsidR="00463FEF" w:rsidRDefault="00463FEF" w:rsidP="00463FEF"/>
    <w:p w:rsidR="00463FEF" w:rsidRDefault="00463FEF" w:rsidP="00463FEF">
      <w:pPr>
        <w:pStyle w:val="subtemas"/>
      </w:pPr>
      <w:r>
        <w:t>3.2.2.</w:t>
      </w:r>
      <w:r>
        <w:tab/>
        <w:t>Cuestionarios docentes</w:t>
      </w:r>
    </w:p>
    <w:p w:rsidR="00463FEF" w:rsidRDefault="00463FEF" w:rsidP="00463FEF"/>
    <w:p w:rsidR="00463FEF" w:rsidRDefault="00463FEF" w:rsidP="00463FEF">
      <w:pPr>
        <w:pStyle w:val="subtemas"/>
      </w:pPr>
      <w:r>
        <w:t>3.2.3.</w:t>
      </w:r>
      <w:r>
        <w:tab/>
        <w:t>Cuestionarios administrativos</w:t>
      </w:r>
    </w:p>
    <w:p w:rsidR="00463FEF" w:rsidRDefault="00463FEF" w:rsidP="00463FEF"/>
    <w:p w:rsidR="00463FEF" w:rsidRDefault="00463FEF" w:rsidP="00463FEF">
      <w:pPr>
        <w:pStyle w:val="TemasTesis"/>
      </w:pPr>
      <w:r>
        <w:t>3.3.</w:t>
      </w:r>
      <w:r>
        <w:tab/>
        <w:t>Escala de medición</w:t>
      </w:r>
    </w:p>
    <w:p w:rsidR="00463FEF" w:rsidRDefault="00463FEF" w:rsidP="00463FEF"/>
    <w:p w:rsidR="00463FEF" w:rsidRDefault="00463FEF" w:rsidP="00463FEF">
      <w:pPr>
        <w:pStyle w:val="subtemas"/>
        <w:ind w:left="720"/>
      </w:pPr>
      <w:r>
        <w:t>3.3.1.</w:t>
      </w:r>
      <w:r>
        <w:tab/>
        <w:t>Indicadores y descriptores de dominio</w:t>
      </w:r>
    </w:p>
    <w:p w:rsidR="00463FEF" w:rsidRDefault="00463FEF" w:rsidP="00463FEF"/>
    <w:p w:rsidR="00463FEF" w:rsidRDefault="00463FEF" w:rsidP="00463FEF">
      <w:pPr>
        <w:pStyle w:val="subtemas"/>
        <w:ind w:left="720"/>
      </w:pPr>
      <w:r>
        <w:t>3.3.2.</w:t>
      </w:r>
      <w:r>
        <w:tab/>
        <w:t>Rubrica de evaluación</w:t>
      </w:r>
    </w:p>
    <w:p w:rsidR="00463FEF" w:rsidRPr="00967036" w:rsidRDefault="00463FEF" w:rsidP="00463FEF"/>
    <w:sectPr w:rsidR="00463FEF" w:rsidRPr="00967036" w:rsidSect="00967036">
      <w:pgSz w:w="11906" w:h="16838"/>
      <w:pgMar w:top="1699" w:right="1138" w:bottom="1138" w:left="1699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4463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1" w15:restartNumberingAfterBreak="0">
    <w:nsid w:val="07922C82"/>
    <w:multiLevelType w:val="hybridMultilevel"/>
    <w:tmpl w:val="8B1C16F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450C2"/>
    <w:multiLevelType w:val="multilevel"/>
    <w:tmpl w:val="ECD678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B61986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A71620"/>
    <w:multiLevelType w:val="multilevel"/>
    <w:tmpl w:val="1222FB2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64046CB"/>
    <w:multiLevelType w:val="multilevel"/>
    <w:tmpl w:val="30DE1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577777E"/>
    <w:multiLevelType w:val="multilevel"/>
    <w:tmpl w:val="A7CE0F5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7" w15:restartNumberingAfterBreak="0">
    <w:nsid w:val="26721F53"/>
    <w:multiLevelType w:val="multilevel"/>
    <w:tmpl w:val="DF38F69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9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1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0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7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9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0" w:hanging="1440"/>
      </w:pPr>
      <w:rPr>
        <w:rFonts w:hint="default"/>
      </w:rPr>
    </w:lvl>
  </w:abstractNum>
  <w:abstractNum w:abstractNumId="8" w15:restartNumberingAfterBreak="0">
    <w:nsid w:val="33D52EBA"/>
    <w:multiLevelType w:val="multilevel"/>
    <w:tmpl w:val="7DACAF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9" w15:restartNumberingAfterBreak="0">
    <w:nsid w:val="39E673F1"/>
    <w:multiLevelType w:val="multilevel"/>
    <w:tmpl w:val="5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DF47D5F"/>
    <w:multiLevelType w:val="multilevel"/>
    <w:tmpl w:val="01EE435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36" w:hanging="1800"/>
      </w:pPr>
      <w:rPr>
        <w:rFonts w:hint="default"/>
      </w:rPr>
    </w:lvl>
  </w:abstractNum>
  <w:abstractNum w:abstractNumId="11" w15:restartNumberingAfterBreak="0">
    <w:nsid w:val="415C215C"/>
    <w:multiLevelType w:val="multilevel"/>
    <w:tmpl w:val="3A9E0A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2FD2A1B"/>
    <w:multiLevelType w:val="multilevel"/>
    <w:tmpl w:val="0D222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E29E3"/>
    <w:multiLevelType w:val="multilevel"/>
    <w:tmpl w:val="3872B82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4C5043D"/>
    <w:multiLevelType w:val="multilevel"/>
    <w:tmpl w:val="9BBE6B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BA71AB7"/>
    <w:multiLevelType w:val="multilevel"/>
    <w:tmpl w:val="3D487CE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F1D51BB"/>
    <w:multiLevelType w:val="multilevel"/>
    <w:tmpl w:val="699E2EB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3A40B5A"/>
    <w:multiLevelType w:val="multilevel"/>
    <w:tmpl w:val="67405AD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44" w:hanging="1800"/>
      </w:pPr>
      <w:rPr>
        <w:rFonts w:hint="default"/>
      </w:rPr>
    </w:lvl>
  </w:abstractNum>
  <w:abstractNum w:abstractNumId="18" w15:restartNumberingAfterBreak="0">
    <w:nsid w:val="554911DA"/>
    <w:multiLevelType w:val="multilevel"/>
    <w:tmpl w:val="FD460BD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580533B"/>
    <w:multiLevelType w:val="multilevel"/>
    <w:tmpl w:val="6180CE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80A2EA4"/>
    <w:multiLevelType w:val="multilevel"/>
    <w:tmpl w:val="FA0C2FE4"/>
    <w:lvl w:ilvl="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3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8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2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94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04" w:hanging="1440"/>
      </w:pPr>
      <w:rPr>
        <w:rFonts w:hint="default"/>
      </w:rPr>
    </w:lvl>
  </w:abstractNum>
  <w:abstractNum w:abstractNumId="21" w15:restartNumberingAfterBreak="0">
    <w:nsid w:val="58656158"/>
    <w:multiLevelType w:val="multilevel"/>
    <w:tmpl w:val="564402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58D8314B"/>
    <w:multiLevelType w:val="multilevel"/>
    <w:tmpl w:val="AA3E7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9CC4022"/>
    <w:multiLevelType w:val="multilevel"/>
    <w:tmpl w:val="5334589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04C1473"/>
    <w:multiLevelType w:val="multilevel"/>
    <w:tmpl w:val="8D1E2C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6022CB8"/>
    <w:multiLevelType w:val="hybridMultilevel"/>
    <w:tmpl w:val="944C9A2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940EE9"/>
    <w:multiLevelType w:val="multilevel"/>
    <w:tmpl w:val="8CD2FF3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E737F1B"/>
    <w:multiLevelType w:val="multilevel"/>
    <w:tmpl w:val="0996F97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C84D58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903340A"/>
    <w:multiLevelType w:val="multilevel"/>
    <w:tmpl w:val="51C44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2062E3"/>
    <w:multiLevelType w:val="multilevel"/>
    <w:tmpl w:val="13202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8"/>
  </w:num>
  <w:num w:numId="2">
    <w:abstractNumId w:val="25"/>
  </w:num>
  <w:num w:numId="3">
    <w:abstractNumId w:val="1"/>
  </w:num>
  <w:num w:numId="4">
    <w:abstractNumId w:val="30"/>
  </w:num>
  <w:num w:numId="5">
    <w:abstractNumId w:val="20"/>
  </w:num>
  <w:num w:numId="6">
    <w:abstractNumId w:val="24"/>
  </w:num>
  <w:num w:numId="7">
    <w:abstractNumId w:val="18"/>
  </w:num>
  <w:num w:numId="8">
    <w:abstractNumId w:val="14"/>
  </w:num>
  <w:num w:numId="9">
    <w:abstractNumId w:val="23"/>
  </w:num>
  <w:num w:numId="10">
    <w:abstractNumId w:val="13"/>
  </w:num>
  <w:num w:numId="11">
    <w:abstractNumId w:val="10"/>
  </w:num>
  <w:num w:numId="12">
    <w:abstractNumId w:val="0"/>
  </w:num>
  <w:num w:numId="13">
    <w:abstractNumId w:val="6"/>
  </w:num>
  <w:num w:numId="14">
    <w:abstractNumId w:val="8"/>
  </w:num>
  <w:num w:numId="15">
    <w:abstractNumId w:val="2"/>
  </w:num>
  <w:num w:numId="16">
    <w:abstractNumId w:val="12"/>
  </w:num>
  <w:num w:numId="17">
    <w:abstractNumId w:val="3"/>
  </w:num>
  <w:num w:numId="18">
    <w:abstractNumId w:val="11"/>
  </w:num>
  <w:num w:numId="19">
    <w:abstractNumId w:val="5"/>
  </w:num>
  <w:num w:numId="20">
    <w:abstractNumId w:val="19"/>
  </w:num>
  <w:num w:numId="21">
    <w:abstractNumId w:val="22"/>
  </w:num>
  <w:num w:numId="22">
    <w:abstractNumId w:val="29"/>
  </w:num>
  <w:num w:numId="23">
    <w:abstractNumId w:val="27"/>
    <w:lvlOverride w:ilvl="0">
      <w:lvl w:ilvl="0">
        <w:numFmt w:val="decimal"/>
        <w:lvlText w:val="%1."/>
        <w:lvlJc w:val="left"/>
      </w:lvl>
    </w:lvlOverride>
  </w:num>
  <w:num w:numId="24">
    <w:abstractNumId w:val="27"/>
    <w:lvlOverride w:ilvl="0">
      <w:lvl w:ilvl="0">
        <w:numFmt w:val="decimal"/>
        <w:lvlText w:val="%1."/>
        <w:lvlJc w:val="left"/>
      </w:lvl>
    </w:lvlOverride>
  </w:num>
  <w:num w:numId="25">
    <w:abstractNumId w:val="27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4"/>
  </w:num>
  <w:num w:numId="28">
    <w:abstractNumId w:val="26"/>
  </w:num>
  <w:num w:numId="29">
    <w:abstractNumId w:val="16"/>
  </w:num>
  <w:num w:numId="30">
    <w:abstractNumId w:val="17"/>
  </w:num>
  <w:num w:numId="31">
    <w:abstractNumId w:val="9"/>
  </w:num>
  <w:num w:numId="32">
    <w:abstractNumId w:val="7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FEF"/>
    <w:rsid w:val="00026AD6"/>
    <w:rsid w:val="00083B91"/>
    <w:rsid w:val="0008485A"/>
    <w:rsid w:val="00090DC8"/>
    <w:rsid w:val="000F5349"/>
    <w:rsid w:val="00116800"/>
    <w:rsid w:val="00166C7A"/>
    <w:rsid w:val="00167B40"/>
    <w:rsid w:val="00177BEE"/>
    <w:rsid w:val="0018530E"/>
    <w:rsid w:val="002630EF"/>
    <w:rsid w:val="00281331"/>
    <w:rsid w:val="002B4748"/>
    <w:rsid w:val="003C43B9"/>
    <w:rsid w:val="003E6BC7"/>
    <w:rsid w:val="003F0A76"/>
    <w:rsid w:val="00414A1D"/>
    <w:rsid w:val="00463FEF"/>
    <w:rsid w:val="004912AB"/>
    <w:rsid w:val="004A1295"/>
    <w:rsid w:val="004A5A01"/>
    <w:rsid w:val="004F0C9D"/>
    <w:rsid w:val="00576C84"/>
    <w:rsid w:val="005A6AAA"/>
    <w:rsid w:val="007A17B4"/>
    <w:rsid w:val="007B4FA9"/>
    <w:rsid w:val="0084008C"/>
    <w:rsid w:val="008C6BB9"/>
    <w:rsid w:val="008F7F30"/>
    <w:rsid w:val="00967036"/>
    <w:rsid w:val="00A62576"/>
    <w:rsid w:val="00A90D7B"/>
    <w:rsid w:val="00AC59FE"/>
    <w:rsid w:val="00AF31BD"/>
    <w:rsid w:val="00CB197A"/>
    <w:rsid w:val="00ED1205"/>
    <w:rsid w:val="00F7543F"/>
    <w:rsid w:val="00FC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1B21"/>
  <w15:chartTrackingRefBased/>
  <w15:docId w15:val="{4EDBCF8F-DEB7-4073-B480-A2F449C6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6C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BE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1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18530E"/>
    <w:rPr>
      <w:b/>
      <w:bCs/>
    </w:rPr>
  </w:style>
  <w:style w:type="paragraph" w:customStyle="1" w:styleId="CapitulosTesis">
    <w:name w:val="Capitulos Tesis"/>
    <w:basedOn w:val="Ttulo1"/>
    <w:link w:val="CapitulosTesisCar"/>
    <w:qFormat/>
    <w:rsid w:val="00166C7A"/>
    <w:pPr>
      <w:spacing w:line="360" w:lineRule="auto"/>
      <w:jc w:val="center"/>
    </w:pPr>
    <w:rPr>
      <w:rFonts w:ascii="Arial" w:hAnsi="Arial" w:cs="Arial"/>
      <w:b/>
      <w:color w:val="auto"/>
      <w:sz w:val="22"/>
    </w:rPr>
  </w:style>
  <w:style w:type="paragraph" w:customStyle="1" w:styleId="TemasTesis">
    <w:name w:val="Temas Tesis"/>
    <w:basedOn w:val="CapitulosTesis"/>
    <w:link w:val="TemasTesisCar"/>
    <w:qFormat/>
    <w:rsid w:val="00166C7A"/>
    <w:pPr>
      <w:spacing w:after="120"/>
      <w:jc w:val="left"/>
    </w:pPr>
  </w:style>
  <w:style w:type="character" w:customStyle="1" w:styleId="Ttulo1Car">
    <w:name w:val="Título 1 Car"/>
    <w:basedOn w:val="Fuentedeprrafopredeter"/>
    <w:link w:val="Ttulo1"/>
    <w:uiPriority w:val="9"/>
    <w:rsid w:val="00166C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pitulosTesisCar">
    <w:name w:val="Capitulos Tesis Car"/>
    <w:basedOn w:val="Ttulo1Car"/>
    <w:link w:val="Capitulo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s">
    <w:name w:val="subtemas"/>
    <w:basedOn w:val="Normal"/>
    <w:link w:val="subtemasCar"/>
    <w:qFormat/>
    <w:rsid w:val="00166C7A"/>
    <w:pPr>
      <w:spacing w:after="0" w:line="360" w:lineRule="auto"/>
      <w:ind w:left="708"/>
      <w:jc w:val="both"/>
      <w:textAlignment w:val="baseline"/>
    </w:pPr>
    <w:rPr>
      <w:rFonts w:ascii="Arial" w:eastAsia="Times New Roman" w:hAnsi="Arial" w:cs="Arial"/>
      <w:b/>
      <w:lang w:eastAsia="es-EC"/>
    </w:rPr>
  </w:style>
  <w:style w:type="character" w:customStyle="1" w:styleId="TemasTesisCar">
    <w:name w:val="Temas Tesis Car"/>
    <w:basedOn w:val="CapitulosTesisCar"/>
    <w:link w:val="TemasTesis"/>
    <w:rsid w:val="00166C7A"/>
    <w:rPr>
      <w:rFonts w:ascii="Arial" w:eastAsiaTheme="majorEastAsia" w:hAnsi="Arial" w:cs="Arial"/>
      <w:b/>
      <w:color w:val="2F5496" w:themeColor="accent1" w:themeShade="BF"/>
      <w:sz w:val="32"/>
      <w:szCs w:val="32"/>
    </w:rPr>
  </w:style>
  <w:style w:type="paragraph" w:customStyle="1" w:styleId="subtemaacapite">
    <w:name w:val="subtema acapite"/>
    <w:basedOn w:val="subtemas"/>
    <w:link w:val="subtemaacapiteCar"/>
    <w:qFormat/>
    <w:rsid w:val="00166C7A"/>
    <w:rPr>
      <w:i/>
    </w:rPr>
  </w:style>
  <w:style w:type="character" w:customStyle="1" w:styleId="subtemasCar">
    <w:name w:val="subtemas Car"/>
    <w:basedOn w:val="Fuentedeprrafopredeter"/>
    <w:link w:val="subtemas"/>
    <w:rsid w:val="00166C7A"/>
    <w:rPr>
      <w:rFonts w:ascii="Arial" w:eastAsia="Times New Roman" w:hAnsi="Arial" w:cs="Arial"/>
      <w:b/>
      <w:lang w:eastAsia="es-EC"/>
    </w:rPr>
  </w:style>
  <w:style w:type="paragraph" w:customStyle="1" w:styleId="titulotabla">
    <w:name w:val="titulo tabla"/>
    <w:basedOn w:val="subtemaacapite"/>
    <w:link w:val="titulotablaCar"/>
    <w:qFormat/>
    <w:rsid w:val="00166C7A"/>
    <w:pPr>
      <w:jc w:val="left"/>
    </w:pPr>
    <w:rPr>
      <w:b w:val="0"/>
      <w:i w:val="0"/>
      <w:sz w:val="20"/>
    </w:rPr>
  </w:style>
  <w:style w:type="character" w:customStyle="1" w:styleId="subtemaacapiteCar">
    <w:name w:val="subtema acapite Car"/>
    <w:basedOn w:val="subtemasCar"/>
    <w:link w:val="subtemaacapite"/>
    <w:rsid w:val="00166C7A"/>
    <w:rPr>
      <w:rFonts w:ascii="Arial" w:eastAsia="Times New Roman" w:hAnsi="Arial" w:cs="Arial"/>
      <w:b/>
      <w:i/>
      <w:lang w:eastAsia="es-EC"/>
    </w:rPr>
  </w:style>
  <w:style w:type="paragraph" w:customStyle="1" w:styleId="Piedetabla">
    <w:name w:val="Pie de tabla"/>
    <w:basedOn w:val="titulotabla"/>
    <w:link w:val="PiedetablaCar"/>
    <w:qFormat/>
    <w:rsid w:val="00166C7A"/>
    <w:rPr>
      <w:sz w:val="18"/>
    </w:rPr>
  </w:style>
  <w:style w:type="character" w:customStyle="1" w:styleId="titulotablaCar">
    <w:name w:val="titulo tabla Car"/>
    <w:basedOn w:val="subtemaacapiteCar"/>
    <w:link w:val="titulotabla"/>
    <w:rsid w:val="00166C7A"/>
    <w:rPr>
      <w:rFonts w:ascii="Arial" w:eastAsia="Times New Roman" w:hAnsi="Arial" w:cs="Arial"/>
      <w:b w:val="0"/>
      <w:i w:val="0"/>
      <w:sz w:val="20"/>
      <w:lang w:eastAsia="es-EC"/>
    </w:rPr>
  </w:style>
  <w:style w:type="character" w:customStyle="1" w:styleId="PiedetablaCar">
    <w:name w:val="Pie de tabla Car"/>
    <w:basedOn w:val="titulotablaCar"/>
    <w:link w:val="Piedetabla"/>
    <w:rsid w:val="00166C7A"/>
    <w:rPr>
      <w:rFonts w:ascii="Arial" w:eastAsia="Times New Roman" w:hAnsi="Arial" w:cs="Arial"/>
      <w:b w:val="0"/>
      <w:i w:val="0"/>
      <w:sz w:val="18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pat\Documents\Plantillas%20personalizadas%20de%20Office\indice%20v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indice v1.dotx</Template>
  <TotalTime>5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Peñarreta</dc:creator>
  <cp:keywords/>
  <dc:description/>
  <cp:lastModifiedBy>Daniel Peñarreta</cp:lastModifiedBy>
  <cp:revision>1</cp:revision>
  <dcterms:created xsi:type="dcterms:W3CDTF">2019-12-02T16:30:00Z</dcterms:created>
  <dcterms:modified xsi:type="dcterms:W3CDTF">2019-12-02T16:35:00Z</dcterms:modified>
</cp:coreProperties>
</file>