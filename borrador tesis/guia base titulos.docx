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F74" w:rsidRDefault="00777F74" w:rsidP="00777F74">
      <w:pPr>
        <w:jc w:val="center"/>
      </w:pPr>
      <w:r>
        <w:rPr>
          <w:noProof/>
          <w:lang w:eastAsia="es-EC"/>
        </w:rPr>
        <w:drawing>
          <wp:inline distT="0" distB="0" distL="0" distR="0" wp14:anchorId="05C42DAE" wp14:editId="5219139F">
            <wp:extent cx="979713" cy="1571625"/>
            <wp:effectExtent l="0" t="0" r="0" b="0"/>
            <wp:docPr id="1" name="Imagen 1" descr="Resultado de imagen para logo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p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11" cy="16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F74" w:rsidRDefault="00777F74" w:rsidP="00777F74">
      <w:pPr>
        <w:jc w:val="center"/>
      </w:pPr>
    </w:p>
    <w:p w:rsidR="00777F74" w:rsidRPr="005454BB" w:rsidRDefault="00777F74" w:rsidP="00777F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54BB">
        <w:rPr>
          <w:rFonts w:ascii="Times New Roman" w:hAnsi="Times New Roman" w:cs="Times New Roman"/>
          <w:b/>
          <w:sz w:val="36"/>
          <w:szCs w:val="36"/>
        </w:rPr>
        <w:t>UNIVERSIDAD TECNICA PARTICULAR DE LOJA</w:t>
      </w:r>
    </w:p>
    <w:p w:rsidR="00777F74" w:rsidRPr="009F5890" w:rsidRDefault="00777F74" w:rsidP="00777F74">
      <w:pPr>
        <w:jc w:val="center"/>
        <w:rPr>
          <w:rFonts w:ascii="Bell MT" w:hAnsi="Bell MT" w:cs="Times New Roman"/>
          <w:i/>
          <w:sz w:val="32"/>
          <w:szCs w:val="36"/>
        </w:rPr>
      </w:pPr>
      <w:r w:rsidRPr="009F5890">
        <w:rPr>
          <w:rFonts w:ascii="Bell MT" w:hAnsi="Bell MT" w:cs="Times New Roman"/>
          <w:i/>
          <w:sz w:val="32"/>
          <w:szCs w:val="36"/>
        </w:rPr>
        <w:t>La Universidad Católica de Loja</w:t>
      </w:r>
    </w:p>
    <w:p w:rsidR="00777F74" w:rsidRDefault="00777F74" w:rsidP="00777F74">
      <w:pPr>
        <w:jc w:val="center"/>
        <w:rPr>
          <w:rFonts w:ascii="Bell MT" w:hAnsi="Bell MT" w:cs="Times New Roman"/>
          <w:sz w:val="32"/>
          <w:szCs w:val="36"/>
        </w:rPr>
      </w:pPr>
    </w:p>
    <w:p w:rsidR="00777F74" w:rsidRDefault="00777F74" w:rsidP="00777F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ÁREA TECNICA</w:t>
      </w:r>
    </w:p>
    <w:p w:rsidR="00777F74" w:rsidRDefault="00777F74" w:rsidP="00777F7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7F74" w:rsidRPr="00BF44EA" w:rsidRDefault="00777F74" w:rsidP="00777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</w:t>
      </w:r>
      <w:r w:rsidRPr="00BF44EA">
        <w:rPr>
          <w:rFonts w:ascii="Times New Roman" w:hAnsi="Times New Roman" w:cs="Times New Roman"/>
          <w:sz w:val="28"/>
          <w:szCs w:val="28"/>
        </w:rPr>
        <w:t xml:space="preserve">TULO DE </w:t>
      </w:r>
      <w:r w:rsidRPr="00BF4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INGENIERO EN SISTEMAS INFORMÁTICOS Y COMPUTACIÓN</w:t>
      </w:r>
    </w:p>
    <w:p w:rsidR="00777F74" w:rsidRPr="00BF44EA" w:rsidRDefault="00777F74" w:rsidP="00777F7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77F74" w:rsidRPr="008A2538" w:rsidRDefault="00777F74" w:rsidP="00777F7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5661841"/>
      <w:r w:rsidRPr="008A2538">
        <w:rPr>
          <w:rStyle w:val="Textoennegrita"/>
          <w:rFonts w:ascii="Times New Roman" w:hAnsi="Times New Roman" w:cs="Times New Roman"/>
          <w:caps/>
          <w:color w:val="333333"/>
          <w:sz w:val="28"/>
          <w:szCs w:val="28"/>
          <w:shd w:val="clear" w:color="auto" w:fill="FFFFFF"/>
        </w:rPr>
        <w:t>MEDICIÓN DEL NIVEL DE LAS COMPETENCIAS DIGITALES DE LOS ESTUDIANTES, DOCENTES Y ADMINISTRATIVOS DE LA UTPL Y APLICACIÓN WEB PARA AUTODIAGNÓSTICO.</w:t>
      </w:r>
      <w:bookmarkEnd w:id="0"/>
      <w:r>
        <w:rPr>
          <w:rStyle w:val="Textoennegrita"/>
          <w:rFonts w:ascii="Times New Roman" w:hAnsi="Times New Roman" w:cs="Times New Roman"/>
          <w:caps/>
          <w:color w:val="333333"/>
          <w:sz w:val="28"/>
          <w:szCs w:val="28"/>
          <w:shd w:val="clear" w:color="auto" w:fill="FFFFFF"/>
        </w:rPr>
        <w:br/>
      </w:r>
    </w:p>
    <w:p w:rsidR="00777F74" w:rsidRPr="001E3106" w:rsidRDefault="00777F74" w:rsidP="00777F74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TRABAJO DE TITULACIÓN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</w:p>
    <w:p w:rsidR="00777F74" w:rsidRDefault="00777F74" w:rsidP="00777F74">
      <w:pPr>
        <w:jc w:val="right"/>
        <w:rPr>
          <w:rFonts w:ascii="Times New Roman" w:hAnsi="Times New Roman" w:cs="Times New Roman"/>
          <w:sz w:val="28"/>
          <w:szCs w:val="36"/>
        </w:rPr>
      </w:pPr>
    </w:p>
    <w:p w:rsidR="00777F74" w:rsidRDefault="00777F74" w:rsidP="00777F7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AUTOR: </w:t>
      </w:r>
      <w:r>
        <w:rPr>
          <w:rFonts w:ascii="Times New Roman" w:hAnsi="Times New Roman" w:cs="Times New Roman"/>
          <w:sz w:val="28"/>
          <w:szCs w:val="36"/>
        </w:rPr>
        <w:t>Peñarreta Feijoo, Daniel Patricio</w:t>
      </w:r>
    </w:p>
    <w:p w:rsidR="00777F74" w:rsidRDefault="00777F74" w:rsidP="00777F74">
      <w:pPr>
        <w:rPr>
          <w:rFonts w:ascii="Times New Roman" w:hAnsi="Times New Roman" w:cs="Times New Roman"/>
          <w:sz w:val="28"/>
          <w:szCs w:val="36"/>
        </w:rPr>
      </w:pPr>
    </w:p>
    <w:p w:rsidR="00777F74" w:rsidRPr="009F5890" w:rsidRDefault="00777F74" w:rsidP="00777F7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DIRECTOR: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Benitez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Hurtado, Segundo Raymundo, </w:t>
      </w:r>
      <w:proofErr w:type="spellStart"/>
      <w:r w:rsidR="000B0865">
        <w:rPr>
          <w:rFonts w:ascii="Times New Roman" w:hAnsi="Times New Roman" w:cs="Times New Roman"/>
          <w:sz w:val="28"/>
          <w:szCs w:val="36"/>
        </w:rPr>
        <w:t>Mgs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777F74" w:rsidRDefault="00777F74" w:rsidP="00777F7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/>
      </w:r>
    </w:p>
    <w:p w:rsidR="00777F74" w:rsidRDefault="00777F74" w:rsidP="00777F74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LOJA – ECUADOR</w:t>
      </w:r>
    </w:p>
    <w:p w:rsidR="00777F74" w:rsidRPr="00BF44EA" w:rsidRDefault="00777F74" w:rsidP="00777F74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2020</w:t>
      </w:r>
    </w:p>
    <w:p w:rsidR="00166C7A" w:rsidRDefault="00166C7A" w:rsidP="00967036">
      <w:pPr>
        <w:spacing w:after="0" w:line="360" w:lineRule="auto"/>
        <w:jc w:val="both"/>
        <w:textAlignment w:val="baseline"/>
        <w:rPr>
          <w:rFonts w:eastAsia="Times New Roman" w:cs="Arial"/>
          <w:lang w:eastAsia="es-EC"/>
        </w:rPr>
      </w:pPr>
    </w:p>
    <w:p w:rsidR="00777F74" w:rsidRPr="00777F74" w:rsidRDefault="00777F74" w:rsidP="00777F74">
      <w:pPr>
        <w:pStyle w:val="CapitulosTesis"/>
      </w:pPr>
      <w:r>
        <w:lastRenderedPageBreak/>
        <w:t>APROBACI</w:t>
      </w:r>
      <w:proofErr w:type="spellStart"/>
      <w:r>
        <w:rPr>
          <w:lang w:val="es-ES"/>
        </w:rPr>
        <w:t>Ó</w:t>
      </w:r>
      <w:proofErr w:type="spellEnd"/>
      <w:r>
        <w:t xml:space="preserve">N DEL DIRECTOR DEL TRABAJO DE FIN DE TITULACIÓN </w:t>
      </w:r>
    </w:p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>
      <w:pPr>
        <w:pStyle w:val="CapitulosTesis"/>
      </w:pPr>
      <w:r>
        <w:lastRenderedPageBreak/>
        <w:t>DECLARACIÓN DE AUTORÍA Y CESIÓN DE DERECHOS</w:t>
      </w:r>
    </w:p>
    <w:p w:rsidR="00777F74" w:rsidRDefault="00777F74" w:rsidP="00777F74"/>
    <w:p w:rsidR="00777F74" w:rsidRPr="00DB737D" w:rsidRDefault="00777F74" w:rsidP="00777F74">
      <w:pPr>
        <w:spacing w:before="158" w:line="360" w:lineRule="auto"/>
        <w:ind w:left="259" w:right="1119"/>
        <w:jc w:val="both"/>
      </w:pPr>
      <w:r w:rsidRPr="00DB737D">
        <w:t>“Yo,</w:t>
      </w:r>
      <w:r w:rsidRPr="00DB737D">
        <w:rPr>
          <w:spacing w:val="-8"/>
        </w:rPr>
        <w:t xml:space="preserve"> </w:t>
      </w:r>
      <w:r>
        <w:rPr>
          <w:b/>
        </w:rPr>
        <w:t>Peñarreta Feijoo Daniel Patricio</w:t>
      </w:r>
      <w:r w:rsidRPr="00DB737D">
        <w:t>,</w:t>
      </w:r>
      <w:r w:rsidRPr="00DB737D">
        <w:rPr>
          <w:spacing w:val="-7"/>
        </w:rPr>
        <w:t xml:space="preserve"> </w:t>
      </w:r>
      <w:r w:rsidRPr="00DB737D">
        <w:t>declaro</w:t>
      </w:r>
      <w:r w:rsidRPr="00DB737D">
        <w:rPr>
          <w:spacing w:val="-8"/>
        </w:rPr>
        <w:t xml:space="preserve"> </w:t>
      </w:r>
      <w:r w:rsidRPr="00DB737D">
        <w:t>ser</w:t>
      </w:r>
      <w:r w:rsidRPr="00DB737D">
        <w:rPr>
          <w:spacing w:val="-6"/>
        </w:rPr>
        <w:t xml:space="preserve"> </w:t>
      </w:r>
      <w:r w:rsidRPr="00DB737D">
        <w:t>autor</w:t>
      </w:r>
      <w:r w:rsidRPr="00DB737D">
        <w:rPr>
          <w:spacing w:val="-7"/>
        </w:rPr>
        <w:t xml:space="preserve"> </w:t>
      </w:r>
      <w:r w:rsidRPr="00DB737D">
        <w:t>del</w:t>
      </w:r>
      <w:r w:rsidRPr="00DB737D">
        <w:rPr>
          <w:spacing w:val="-8"/>
        </w:rPr>
        <w:t xml:space="preserve"> </w:t>
      </w:r>
      <w:r w:rsidRPr="00DB737D">
        <w:t>presente</w:t>
      </w:r>
      <w:r w:rsidRPr="00DB737D">
        <w:rPr>
          <w:spacing w:val="-8"/>
        </w:rPr>
        <w:t xml:space="preserve"> </w:t>
      </w:r>
      <w:r w:rsidRPr="00DB737D">
        <w:t>trabajo</w:t>
      </w:r>
      <w:r w:rsidRPr="00DB737D">
        <w:rPr>
          <w:spacing w:val="-12"/>
        </w:rPr>
        <w:t xml:space="preserve"> </w:t>
      </w:r>
      <w:r w:rsidRPr="00DB737D">
        <w:t>de titulación: “</w:t>
      </w:r>
      <w:r>
        <w:t xml:space="preserve">Medición del nivel de las competencias digitales de los estudiantes, docentes y administrativos de la UTPL y aplicación web para autodiagnóstico </w:t>
      </w:r>
      <w:r w:rsidRPr="00DB737D">
        <w:t xml:space="preserve">”, de la Titulación de Sistemas Informáticos y Computación, siendo </w:t>
      </w:r>
      <w:r>
        <w:t>el</w:t>
      </w:r>
      <w:r w:rsidRPr="00DB737D">
        <w:t xml:space="preserve"> </w:t>
      </w:r>
      <w:r w:rsidR="000B0865">
        <w:t>Mgs</w:t>
      </w:r>
      <w:bookmarkStart w:id="1" w:name="_GoBack"/>
      <w:bookmarkEnd w:id="1"/>
      <w:r w:rsidRPr="00DB737D">
        <w:t xml:space="preserve">. </w:t>
      </w:r>
      <w:proofErr w:type="spellStart"/>
      <w:r>
        <w:t>Benitez</w:t>
      </w:r>
      <w:proofErr w:type="spellEnd"/>
      <w:r>
        <w:t xml:space="preserve"> Hurtado Segundo Raimundo </w:t>
      </w:r>
      <w:r w:rsidRPr="00DB737D">
        <w:t>director del presente trabajo; y eximo expresamente a la Universidad Técnica Particular de Loja y a sus representantes legales de posibles reclamos o acciones legales. Además, certifico que las ideas, conceptos, procedimientos y resultados vertidos en el presente trabajo investigativo, son de mi exclusiva</w:t>
      </w:r>
      <w:r w:rsidRPr="00DB737D">
        <w:rPr>
          <w:spacing w:val="-3"/>
        </w:rPr>
        <w:t xml:space="preserve"> </w:t>
      </w:r>
      <w:r w:rsidRPr="00DB737D">
        <w:t>responsabilidad.</w:t>
      </w:r>
    </w:p>
    <w:p w:rsidR="00777F74" w:rsidRPr="00DB737D" w:rsidRDefault="00777F74" w:rsidP="00777F74">
      <w:pPr>
        <w:pStyle w:val="Textoindependiente"/>
        <w:spacing w:before="5"/>
        <w:rPr>
          <w:lang w:val="es-EC"/>
        </w:rPr>
      </w:pPr>
    </w:p>
    <w:p w:rsidR="00777F74" w:rsidRPr="00DB737D" w:rsidRDefault="00777F74" w:rsidP="00777F74">
      <w:pPr>
        <w:spacing w:before="1" w:line="360" w:lineRule="auto"/>
        <w:ind w:left="259" w:right="1113"/>
        <w:jc w:val="both"/>
      </w:pPr>
      <w:r w:rsidRPr="00DB737D">
        <w:t>Adicionalmente declaro conocer y aceptar la disposición del Art. 88 del Estatuto Orgánico</w:t>
      </w:r>
      <w:r w:rsidRPr="00DB737D">
        <w:rPr>
          <w:spacing w:val="-12"/>
        </w:rPr>
        <w:t xml:space="preserve"> </w:t>
      </w:r>
      <w:r w:rsidRPr="00DB737D">
        <w:t>de</w:t>
      </w:r>
      <w:r w:rsidRPr="00DB737D">
        <w:rPr>
          <w:spacing w:val="-11"/>
        </w:rPr>
        <w:t xml:space="preserve"> </w:t>
      </w:r>
      <w:r w:rsidRPr="00DB737D">
        <w:t>la</w:t>
      </w:r>
      <w:r w:rsidRPr="00DB737D">
        <w:rPr>
          <w:spacing w:val="-12"/>
        </w:rPr>
        <w:t xml:space="preserve"> </w:t>
      </w:r>
      <w:r w:rsidRPr="00DB737D">
        <w:t>Universidad</w:t>
      </w:r>
      <w:r w:rsidRPr="00DB737D">
        <w:rPr>
          <w:spacing w:val="-11"/>
        </w:rPr>
        <w:t xml:space="preserve"> </w:t>
      </w:r>
      <w:r w:rsidRPr="00DB737D">
        <w:t>Técnica</w:t>
      </w:r>
      <w:r w:rsidRPr="00DB737D">
        <w:rPr>
          <w:spacing w:val="-11"/>
        </w:rPr>
        <w:t xml:space="preserve"> </w:t>
      </w:r>
      <w:r w:rsidRPr="00DB737D">
        <w:t>Particular</w:t>
      </w:r>
      <w:r w:rsidRPr="00DB737D">
        <w:rPr>
          <w:spacing w:val="-15"/>
        </w:rPr>
        <w:t xml:space="preserve"> </w:t>
      </w:r>
      <w:r w:rsidRPr="00DB737D">
        <w:t>de</w:t>
      </w:r>
      <w:r w:rsidRPr="00DB737D">
        <w:rPr>
          <w:spacing w:val="-12"/>
        </w:rPr>
        <w:t xml:space="preserve"> </w:t>
      </w:r>
      <w:r w:rsidRPr="00DB737D">
        <w:t>Loja</w:t>
      </w:r>
      <w:r w:rsidRPr="00DB737D">
        <w:rPr>
          <w:spacing w:val="-11"/>
        </w:rPr>
        <w:t xml:space="preserve"> </w:t>
      </w:r>
      <w:r w:rsidRPr="00DB737D">
        <w:t>que</w:t>
      </w:r>
      <w:r w:rsidRPr="00DB737D">
        <w:rPr>
          <w:spacing w:val="-15"/>
        </w:rPr>
        <w:t xml:space="preserve"> </w:t>
      </w:r>
      <w:r w:rsidRPr="00DB737D">
        <w:t>en</w:t>
      </w:r>
      <w:r w:rsidRPr="00DB737D">
        <w:rPr>
          <w:spacing w:val="-12"/>
        </w:rPr>
        <w:t xml:space="preserve"> </w:t>
      </w:r>
      <w:r w:rsidRPr="00DB737D">
        <w:t>su</w:t>
      </w:r>
      <w:r w:rsidRPr="00DB737D">
        <w:rPr>
          <w:spacing w:val="-11"/>
        </w:rPr>
        <w:t xml:space="preserve"> </w:t>
      </w:r>
      <w:r w:rsidRPr="00DB737D">
        <w:t>parte</w:t>
      </w:r>
      <w:r w:rsidRPr="00DB737D">
        <w:rPr>
          <w:spacing w:val="-11"/>
        </w:rPr>
        <w:t xml:space="preserve"> </w:t>
      </w:r>
      <w:r w:rsidRPr="00DB737D">
        <w:t>pertinente textualmente dice: “Forman parte del patrimonio de la Universidad la propiedad intelectual de investigaciones, trabajos científicos o técnicos y tesis de grado o trabajos de titulación que se realicen con el apoyo financiero, académico o institucional (operativo) de la</w:t>
      </w:r>
      <w:r w:rsidRPr="00DB737D">
        <w:rPr>
          <w:spacing w:val="-3"/>
        </w:rPr>
        <w:t xml:space="preserve"> </w:t>
      </w:r>
      <w:r w:rsidRPr="00DB737D">
        <w:t>Universidad”</w:t>
      </w:r>
    </w:p>
    <w:p w:rsidR="00777F74" w:rsidRPr="00DB737D" w:rsidRDefault="00777F74" w:rsidP="00777F74">
      <w:pPr>
        <w:spacing w:before="1" w:line="360" w:lineRule="auto"/>
        <w:ind w:left="259" w:right="1113"/>
        <w:jc w:val="both"/>
        <w:rPr>
          <w:sz w:val="24"/>
        </w:rPr>
      </w:pPr>
    </w:p>
    <w:p w:rsidR="00777F74" w:rsidRPr="00DB737D" w:rsidRDefault="00777F74" w:rsidP="00777F74">
      <w:pPr>
        <w:spacing w:before="1" w:line="360" w:lineRule="auto"/>
        <w:ind w:left="259" w:right="1113"/>
        <w:jc w:val="both"/>
        <w:rPr>
          <w:sz w:val="24"/>
        </w:rPr>
      </w:pPr>
    </w:p>
    <w:p w:rsidR="00777F74" w:rsidRPr="00DB737D" w:rsidRDefault="00777F74" w:rsidP="00777F74">
      <w:pPr>
        <w:spacing w:before="1" w:line="360" w:lineRule="auto"/>
        <w:ind w:left="259" w:right="1113"/>
        <w:jc w:val="both"/>
        <w:rPr>
          <w:sz w:val="24"/>
        </w:rPr>
      </w:pPr>
    </w:p>
    <w:p w:rsidR="00777F74" w:rsidRPr="00DB737D" w:rsidRDefault="00777F74" w:rsidP="00777F74">
      <w:pPr>
        <w:spacing w:before="1" w:line="360" w:lineRule="auto"/>
        <w:ind w:left="259" w:right="1113"/>
        <w:jc w:val="both"/>
      </w:pPr>
    </w:p>
    <w:p w:rsidR="00777F74" w:rsidRPr="00DB737D" w:rsidRDefault="00777F74" w:rsidP="00777F74">
      <w:pPr>
        <w:spacing w:before="1" w:line="360" w:lineRule="auto"/>
        <w:ind w:left="259" w:right="1113"/>
        <w:jc w:val="both"/>
      </w:pPr>
    </w:p>
    <w:p w:rsidR="00777F74" w:rsidRPr="00DB737D" w:rsidRDefault="00777F74" w:rsidP="00777F74">
      <w:pPr>
        <w:spacing w:before="1" w:line="360" w:lineRule="auto"/>
        <w:ind w:left="259" w:right="1113"/>
        <w:jc w:val="both"/>
      </w:pPr>
    </w:p>
    <w:p w:rsidR="00777F74" w:rsidRPr="00DB737D" w:rsidRDefault="00777F74" w:rsidP="00777F74">
      <w:pPr>
        <w:spacing w:before="1" w:line="360" w:lineRule="auto"/>
        <w:ind w:left="259" w:right="1113"/>
        <w:jc w:val="both"/>
      </w:pPr>
    </w:p>
    <w:p w:rsidR="00777F74" w:rsidRPr="000B0865" w:rsidRDefault="00777F74" w:rsidP="00777F74">
      <w:pPr>
        <w:spacing w:before="167"/>
        <w:ind w:left="259"/>
        <w:jc w:val="both"/>
        <w:rPr>
          <w:lang w:val="es-US"/>
        </w:rPr>
      </w:pPr>
      <w:r w:rsidRPr="000B0865">
        <w:rPr>
          <w:b/>
          <w:lang w:val="es-US"/>
        </w:rPr>
        <w:t xml:space="preserve">f) </w:t>
      </w:r>
      <w:r w:rsidRPr="000B0865">
        <w:rPr>
          <w:lang w:val="es-US"/>
        </w:rPr>
        <w:t>..................................................................</w:t>
      </w:r>
    </w:p>
    <w:p w:rsidR="00777F74" w:rsidRPr="000B0865" w:rsidRDefault="00777F74" w:rsidP="00777F74">
      <w:pPr>
        <w:pStyle w:val="Textoindependiente"/>
        <w:spacing w:before="8"/>
        <w:rPr>
          <w:lang w:val="es-US"/>
        </w:rPr>
      </w:pPr>
    </w:p>
    <w:p w:rsidR="00777F74" w:rsidRPr="00777F74" w:rsidRDefault="00777F74" w:rsidP="00777F74">
      <w:pPr>
        <w:ind w:left="259"/>
        <w:jc w:val="both"/>
        <w:rPr>
          <w:lang w:val="es-US"/>
        </w:rPr>
      </w:pPr>
      <w:r w:rsidRPr="00777F74">
        <w:rPr>
          <w:b/>
          <w:lang w:val="es-US"/>
        </w:rPr>
        <w:t xml:space="preserve">Autor: </w:t>
      </w:r>
      <w:r w:rsidRPr="00777F74">
        <w:rPr>
          <w:lang w:val="es-US"/>
        </w:rPr>
        <w:t>Peñarreta Feijoo D</w:t>
      </w:r>
      <w:r>
        <w:rPr>
          <w:lang w:val="es-US"/>
        </w:rPr>
        <w:t>aniel Patricio</w:t>
      </w:r>
    </w:p>
    <w:p w:rsidR="00777F74" w:rsidRPr="00777F74" w:rsidRDefault="00777F74" w:rsidP="00777F74">
      <w:pPr>
        <w:pStyle w:val="Textoindependiente"/>
        <w:spacing w:before="1"/>
        <w:rPr>
          <w:lang w:val="es-US"/>
        </w:rPr>
      </w:pPr>
    </w:p>
    <w:p w:rsidR="00777F74" w:rsidRDefault="00777F74" w:rsidP="00777F74">
      <w:pPr>
        <w:ind w:left="259"/>
      </w:pPr>
      <w:r w:rsidRPr="00DB737D">
        <w:rPr>
          <w:b/>
        </w:rPr>
        <w:t xml:space="preserve">Cedula: </w:t>
      </w:r>
      <w:r w:rsidRPr="00DB737D">
        <w:t>11</w:t>
      </w:r>
      <w:r>
        <w:t>04808041</w:t>
      </w:r>
    </w:p>
    <w:p w:rsidR="00777F74" w:rsidRDefault="00777F74" w:rsidP="00777F74">
      <w:pPr>
        <w:ind w:left="259"/>
      </w:pPr>
    </w:p>
    <w:p w:rsidR="00777F74" w:rsidRDefault="00777F74" w:rsidP="00777F74">
      <w:pPr>
        <w:ind w:left="259"/>
      </w:pPr>
    </w:p>
    <w:p w:rsidR="00777F74" w:rsidRDefault="00777F74" w:rsidP="00777F74">
      <w:pPr>
        <w:ind w:left="259"/>
      </w:pPr>
    </w:p>
    <w:p w:rsidR="00777F74" w:rsidRDefault="00777F74" w:rsidP="00777F74">
      <w:pPr>
        <w:pStyle w:val="CapitulosTesis"/>
      </w:pPr>
      <w:r>
        <w:lastRenderedPageBreak/>
        <w:t>DEDICATORIA</w:t>
      </w:r>
    </w:p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>
      <w:pPr>
        <w:pStyle w:val="CapitulosTesis"/>
      </w:pPr>
      <w:r>
        <w:lastRenderedPageBreak/>
        <w:t>AGRADECIMIENTO</w:t>
      </w:r>
    </w:p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>
      <w:pPr>
        <w:pStyle w:val="CapitulosTesis"/>
      </w:pPr>
      <w:r>
        <w:lastRenderedPageBreak/>
        <w:t>ÍNDICE DE CONTENIDOS</w:t>
      </w:r>
    </w:p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>
      <w:pPr>
        <w:pStyle w:val="CapitulosTesis"/>
      </w:pPr>
      <w:r>
        <w:lastRenderedPageBreak/>
        <w:t>CONCLUSIONES</w:t>
      </w:r>
    </w:p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>
      <w:pPr>
        <w:pStyle w:val="CapitulosTesis"/>
      </w:pPr>
      <w:r>
        <w:lastRenderedPageBreak/>
        <w:t>RECOMENDACIONES</w:t>
      </w:r>
    </w:p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>
      <w:pPr>
        <w:pStyle w:val="CapitulosTesis"/>
      </w:pPr>
      <w:r>
        <w:lastRenderedPageBreak/>
        <w:t>BIBLIOGRAFÍA</w:t>
      </w:r>
    </w:p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Default="00777F74" w:rsidP="00777F74"/>
    <w:p w:rsidR="00777F74" w:rsidRPr="00967036" w:rsidRDefault="00777F74" w:rsidP="00777F74">
      <w:pPr>
        <w:pStyle w:val="CapitulosTesis"/>
      </w:pPr>
      <w:r>
        <w:lastRenderedPageBreak/>
        <w:t>ANEXOS</w:t>
      </w:r>
    </w:p>
    <w:sectPr w:rsidR="00777F74" w:rsidRPr="00967036" w:rsidSect="00967036">
      <w:pgSz w:w="11906" w:h="16838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74"/>
    <w:rsid w:val="00026AD6"/>
    <w:rsid w:val="00083B91"/>
    <w:rsid w:val="0008485A"/>
    <w:rsid w:val="00090DC8"/>
    <w:rsid w:val="000B0865"/>
    <w:rsid w:val="000F5349"/>
    <w:rsid w:val="00116800"/>
    <w:rsid w:val="00166C7A"/>
    <w:rsid w:val="00167B40"/>
    <w:rsid w:val="00177BEE"/>
    <w:rsid w:val="0018530E"/>
    <w:rsid w:val="002630EF"/>
    <w:rsid w:val="00281331"/>
    <w:rsid w:val="002B4748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777F74"/>
    <w:rsid w:val="007A17B4"/>
    <w:rsid w:val="007B4FA9"/>
    <w:rsid w:val="0084008C"/>
    <w:rsid w:val="008C6BB9"/>
    <w:rsid w:val="008F7F30"/>
    <w:rsid w:val="00967036"/>
    <w:rsid w:val="00A62576"/>
    <w:rsid w:val="00A90D7B"/>
    <w:rsid w:val="00AC59FE"/>
    <w:rsid w:val="00AF31BD"/>
    <w:rsid w:val="00CB197A"/>
    <w:rsid w:val="00ED1205"/>
    <w:rsid w:val="00F7543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2C39"/>
  <w15:chartTrackingRefBased/>
  <w15:docId w15:val="{593444FE-AB11-455A-B4DB-FB0EA144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F74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eastAsia="Times New Roman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7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F74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777F74"/>
    <w:pPr>
      <w:widowControl w:val="0"/>
      <w:autoSpaceDE w:val="0"/>
      <w:autoSpaceDN w:val="0"/>
      <w:spacing w:after="0" w:line="240" w:lineRule="auto"/>
    </w:pPr>
    <w:rPr>
      <w:rFonts w:eastAsia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7F74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8</TotalTime>
  <Pages>10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2019-11-30T20:51:00Z</dcterms:created>
  <dcterms:modified xsi:type="dcterms:W3CDTF">2019-11-30T21:00:00Z</dcterms:modified>
</cp:coreProperties>
</file>